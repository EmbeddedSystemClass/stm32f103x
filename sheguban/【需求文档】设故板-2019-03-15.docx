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9902A" w14:textId="77777777" w:rsidR="00B13CFC" w:rsidRDefault="00B13CFC" w:rsidP="00B13CFC">
      <w:pPr>
        <w:spacing w:after="120"/>
      </w:pPr>
    </w:p>
    <w:p w14:paraId="67AC89C6" w14:textId="77777777" w:rsidR="00B13CFC" w:rsidRDefault="00B13CFC" w:rsidP="00B13CFC">
      <w:pPr>
        <w:spacing w:after="120"/>
      </w:pPr>
    </w:p>
    <w:tbl>
      <w:tblPr>
        <w:tblW w:w="5000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104"/>
        <w:gridCol w:w="1821"/>
        <w:gridCol w:w="1658"/>
        <w:gridCol w:w="1397"/>
      </w:tblGrid>
      <w:tr w:rsidR="00943B80" w:rsidRPr="00332DA4" w14:paraId="02E1B2B3" w14:textId="77777777" w:rsidTr="00943B80">
        <w:trPr>
          <w:cantSplit/>
          <w:trHeight w:val="103"/>
          <w:jc w:val="center"/>
        </w:trPr>
        <w:tc>
          <w:tcPr>
            <w:tcW w:w="2285" w:type="pct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E6E22" w14:textId="651F91BB" w:rsidR="00943B80" w:rsidRPr="00332DA4" w:rsidRDefault="00D11C8C" w:rsidP="00B8429F">
            <w:pPr>
              <w:pStyle w:val="af0"/>
              <w:tabs>
                <w:tab w:val="left" w:pos="601"/>
                <w:tab w:val="left" w:pos="1857"/>
                <w:tab w:val="left" w:pos="2112"/>
              </w:tabs>
              <w:ind w:rightChars="-77" w:right="-162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332DA4">
              <w:rPr>
                <w:rFonts w:ascii="微软雅黑" w:eastAsia="微软雅黑" w:hAnsi="微软雅黑" w:hint="eastAsia"/>
                <w:b/>
                <w:bCs/>
                <w:sz w:val="24"/>
              </w:rPr>
              <w:t>深圳</w:t>
            </w:r>
            <w:r w:rsidR="00E13B32">
              <w:rPr>
                <w:rFonts w:ascii="微软雅黑" w:eastAsia="微软雅黑" w:hAnsi="微软雅黑" w:hint="eastAsia"/>
                <w:b/>
                <w:bCs/>
                <w:sz w:val="24"/>
              </w:rPr>
              <w:t>市</w:t>
            </w:r>
            <w:r w:rsidRPr="00332DA4">
              <w:rPr>
                <w:rFonts w:ascii="微软雅黑" w:eastAsia="微软雅黑" w:hAnsi="微软雅黑" w:hint="eastAsia"/>
                <w:b/>
                <w:bCs/>
                <w:sz w:val="24"/>
              </w:rPr>
              <w:t>国</w:t>
            </w:r>
            <w:proofErr w:type="gramStart"/>
            <w:r w:rsidR="00E13B32">
              <w:rPr>
                <w:rFonts w:ascii="微软雅黑" w:eastAsia="微软雅黑" w:hAnsi="微软雅黑" w:hint="eastAsia"/>
                <w:b/>
                <w:bCs/>
                <w:sz w:val="24"/>
              </w:rPr>
              <w:t>顺</w:t>
            </w:r>
            <w:r w:rsidRPr="00332DA4">
              <w:rPr>
                <w:rFonts w:ascii="微软雅黑" w:eastAsia="微软雅黑" w:hAnsi="微软雅黑" w:hint="eastAsia"/>
                <w:b/>
                <w:bCs/>
                <w:sz w:val="24"/>
              </w:rPr>
              <w:t>教育</w:t>
            </w:r>
            <w:proofErr w:type="gramEnd"/>
            <w:r w:rsidR="00B8429F">
              <w:rPr>
                <w:rFonts w:ascii="微软雅黑" w:eastAsia="微软雅黑" w:hAnsi="微软雅黑" w:hint="eastAsia"/>
                <w:b/>
                <w:bCs/>
                <w:sz w:val="24"/>
              </w:rPr>
              <w:t>科</w:t>
            </w:r>
            <w:r w:rsidR="00B8429F">
              <w:rPr>
                <w:rFonts w:ascii="微软雅黑" w:eastAsia="微软雅黑" w:hAnsi="微软雅黑"/>
                <w:b/>
                <w:bCs/>
                <w:sz w:val="24"/>
              </w:rPr>
              <w:t>技</w:t>
            </w:r>
            <w:r w:rsidRPr="00332DA4">
              <w:rPr>
                <w:rFonts w:ascii="微软雅黑" w:eastAsia="微软雅黑" w:hAnsi="微软雅黑" w:hint="eastAsia"/>
                <w:b/>
                <w:bCs/>
                <w:sz w:val="24"/>
              </w:rPr>
              <w:t>有限公司</w:t>
            </w:r>
          </w:p>
        </w:tc>
        <w:tc>
          <w:tcPr>
            <w:tcW w:w="1014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3FC32" w14:textId="77777777" w:rsidR="00943B80" w:rsidRPr="00332DA4" w:rsidRDefault="00943B80" w:rsidP="00117B3C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版本</w:t>
            </w:r>
          </w:p>
        </w:tc>
        <w:tc>
          <w:tcPr>
            <w:tcW w:w="923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EEEF1" w14:textId="77777777" w:rsidR="00943B80" w:rsidRPr="00332DA4" w:rsidRDefault="00943B80" w:rsidP="00117B3C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保密级别</w:t>
            </w:r>
          </w:p>
        </w:tc>
        <w:tc>
          <w:tcPr>
            <w:tcW w:w="778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7917927" w14:textId="77777777" w:rsidR="00943B80" w:rsidRPr="00332DA4" w:rsidRDefault="00943B80" w:rsidP="00117B3C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页数</w:t>
            </w:r>
          </w:p>
        </w:tc>
      </w:tr>
      <w:tr w:rsidR="00332DA4" w:rsidRPr="00332DA4" w14:paraId="2106CBD9" w14:textId="77777777" w:rsidTr="00943B80">
        <w:trPr>
          <w:cantSplit/>
          <w:trHeight w:val="103"/>
          <w:jc w:val="center"/>
        </w:trPr>
        <w:tc>
          <w:tcPr>
            <w:tcW w:w="2285" w:type="pct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791353A" w14:textId="77777777" w:rsidR="00943B80" w:rsidRPr="00332DA4" w:rsidRDefault="00943B80" w:rsidP="00D20D1F">
            <w:pPr>
              <w:spacing w:after="120"/>
              <w:ind w:firstLine="48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3AE65" w14:textId="67121D05" w:rsidR="00943B80" w:rsidRPr="00332DA4" w:rsidRDefault="00943B80" w:rsidP="00C23CE4">
            <w:pPr>
              <w:pStyle w:val="af0"/>
              <w:rPr>
                <w:rFonts w:ascii="微软雅黑" w:eastAsia="微软雅黑" w:hAnsi="微软雅黑"/>
                <w:b/>
                <w:sz w:val="24"/>
              </w:rPr>
            </w:pP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V</w:t>
            </w:r>
            <w:r w:rsidR="00C23CE4">
              <w:rPr>
                <w:rFonts w:ascii="微软雅黑" w:eastAsia="微软雅黑" w:hAnsi="微软雅黑"/>
                <w:b/>
                <w:sz w:val="24"/>
              </w:rPr>
              <w:t>2</w:t>
            </w: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.</w:t>
            </w:r>
            <w:r w:rsidR="00E13B32">
              <w:rPr>
                <w:rFonts w:ascii="微软雅黑" w:eastAsia="微软雅黑" w:hAnsi="微软雅黑"/>
                <w:b/>
                <w:sz w:val="24"/>
              </w:rPr>
              <w:t>0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60545" w14:textId="77777777" w:rsidR="00943B80" w:rsidRPr="00332DA4" w:rsidRDefault="00943B80" w:rsidP="00D20D1F">
            <w:pPr>
              <w:pStyle w:val="af0"/>
              <w:rPr>
                <w:rFonts w:ascii="微软雅黑" w:eastAsia="微软雅黑" w:hAnsi="微软雅黑"/>
                <w:b/>
                <w:sz w:val="24"/>
              </w:rPr>
            </w:pP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机密</w:t>
            </w:r>
          </w:p>
        </w:tc>
        <w:tc>
          <w:tcPr>
            <w:tcW w:w="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3752B30" w14:textId="13C313CD" w:rsidR="00943B80" w:rsidRPr="00332DA4" w:rsidRDefault="00943B80" w:rsidP="00030B3D">
            <w:pPr>
              <w:pStyle w:val="af0"/>
              <w:rPr>
                <w:rFonts w:ascii="微软雅黑" w:eastAsia="微软雅黑" w:hAnsi="微软雅黑"/>
                <w:b/>
                <w:sz w:val="24"/>
              </w:rPr>
            </w:pP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共</w:t>
            </w:r>
            <w:r w:rsidR="00B8429F">
              <w:rPr>
                <w:rFonts w:ascii="微软雅黑" w:eastAsia="微软雅黑" w:hAnsi="微软雅黑" w:hint="eastAsia"/>
                <w:b/>
                <w:sz w:val="24"/>
              </w:rPr>
              <w:t xml:space="preserve">  </w:t>
            </w: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页</w:t>
            </w:r>
          </w:p>
        </w:tc>
      </w:tr>
      <w:tr w:rsidR="00943B80" w:rsidRPr="00332DA4" w14:paraId="226761D4" w14:textId="77777777" w:rsidTr="00943B80">
        <w:trPr>
          <w:cantSplit/>
          <w:trHeight w:val="606"/>
          <w:jc w:val="center"/>
        </w:trPr>
        <w:tc>
          <w:tcPr>
            <w:tcW w:w="2285" w:type="pct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CC6FD87" w14:textId="77777777" w:rsidR="00943B80" w:rsidRPr="00332DA4" w:rsidRDefault="00943B80" w:rsidP="00D20D1F">
            <w:pPr>
              <w:spacing w:after="120"/>
              <w:ind w:firstLine="48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715" w:type="pct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8F8F8A4" w14:textId="26B7ADF3" w:rsidR="00943B80" w:rsidRPr="00332DA4" w:rsidRDefault="00943B80" w:rsidP="00B275EF">
            <w:pPr>
              <w:spacing w:after="120"/>
              <w:jc w:val="center"/>
              <w:rPr>
                <w:rFonts w:ascii="微软雅黑" w:hAnsi="微软雅黑"/>
                <w:b/>
                <w:sz w:val="44"/>
                <w:szCs w:val="44"/>
              </w:rPr>
            </w:pPr>
            <w:r w:rsidRPr="00332DA4">
              <w:rPr>
                <w:rFonts w:ascii="微软雅黑" w:eastAsia="微软雅黑" w:hAnsi="微软雅黑" w:hint="eastAsia"/>
                <w:b/>
                <w:sz w:val="24"/>
              </w:rPr>
              <w:t>产品编号:</w:t>
            </w:r>
            <w:r w:rsidRPr="00332DA4">
              <w:rPr>
                <w:rFonts w:ascii="微软雅黑" w:eastAsia="微软雅黑" w:hAnsi="微软雅黑"/>
                <w:sz w:val="24"/>
              </w:rPr>
              <w:t xml:space="preserve"> </w:t>
            </w:r>
            <w:r w:rsidR="00C23CE4">
              <w:rPr>
                <w:rFonts w:ascii="微软雅黑" w:eastAsia="微软雅黑" w:hAnsi="微软雅黑"/>
                <w:b/>
                <w:sz w:val="24"/>
              </w:rPr>
              <w:t>GSDD-SX</w:t>
            </w:r>
          </w:p>
        </w:tc>
      </w:tr>
    </w:tbl>
    <w:p w14:paraId="7320C8F8" w14:textId="77777777" w:rsidR="00B13CFC" w:rsidRDefault="00B13CFC" w:rsidP="00B13CFC">
      <w:pPr>
        <w:spacing w:after="120"/>
      </w:pPr>
    </w:p>
    <w:p w14:paraId="4BCAD2D2" w14:textId="77777777" w:rsidR="00B13CFC" w:rsidRPr="005E5353" w:rsidRDefault="00B13CFC" w:rsidP="00B13CFC">
      <w:pPr>
        <w:spacing w:after="120"/>
      </w:pPr>
    </w:p>
    <w:p w14:paraId="3F069E87" w14:textId="77777777" w:rsidR="00B13CFC" w:rsidRPr="00C23CE4" w:rsidRDefault="00B13CFC" w:rsidP="00B13CFC">
      <w:pPr>
        <w:spacing w:after="120"/>
      </w:pPr>
    </w:p>
    <w:p w14:paraId="7BFC6B85" w14:textId="77777777" w:rsidR="00B13CFC" w:rsidRDefault="00B13CFC" w:rsidP="00B13CFC">
      <w:pPr>
        <w:spacing w:after="120"/>
      </w:pPr>
    </w:p>
    <w:p w14:paraId="1DB5BC4A" w14:textId="29811C1F" w:rsidR="00B13CFC" w:rsidRPr="00F24C30" w:rsidRDefault="00E13B32" w:rsidP="00B13CFC">
      <w:pPr>
        <w:spacing w:after="120"/>
        <w:jc w:val="center"/>
        <w:rPr>
          <w:rFonts w:ascii="微软雅黑" w:eastAsia="微软雅黑" w:hAnsi="微软雅黑"/>
          <w:b/>
          <w:sz w:val="56"/>
          <w:szCs w:val="52"/>
        </w:rPr>
      </w:pPr>
      <w:r>
        <w:rPr>
          <w:rFonts w:ascii="微软雅黑" w:eastAsia="微软雅黑" w:hAnsi="微软雅黑" w:hint="eastAsia"/>
          <w:b/>
          <w:sz w:val="56"/>
          <w:szCs w:val="52"/>
        </w:rPr>
        <w:t>智能</w:t>
      </w:r>
      <w:r>
        <w:rPr>
          <w:rFonts w:ascii="微软雅黑" w:eastAsia="微软雅黑" w:hAnsi="微软雅黑"/>
          <w:b/>
          <w:sz w:val="56"/>
          <w:szCs w:val="52"/>
        </w:rPr>
        <w:t>实训</w:t>
      </w:r>
      <w:proofErr w:type="gramStart"/>
      <w:r>
        <w:rPr>
          <w:rFonts w:ascii="微软雅黑" w:eastAsia="微软雅黑" w:hAnsi="微软雅黑"/>
          <w:b/>
          <w:sz w:val="56"/>
          <w:szCs w:val="52"/>
        </w:rPr>
        <w:t>室产品</w:t>
      </w:r>
      <w:proofErr w:type="gramEnd"/>
      <w:r>
        <w:rPr>
          <w:rFonts w:ascii="微软雅黑" w:eastAsia="微软雅黑" w:hAnsi="微软雅黑"/>
          <w:b/>
          <w:sz w:val="56"/>
          <w:szCs w:val="52"/>
        </w:rPr>
        <w:t>线</w:t>
      </w:r>
    </w:p>
    <w:p w14:paraId="19DC929A" w14:textId="36FF186F" w:rsidR="0052552C" w:rsidRPr="00332DA4" w:rsidRDefault="00E13B32" w:rsidP="00B13CFC">
      <w:pPr>
        <w:spacing w:after="120"/>
        <w:jc w:val="center"/>
        <w:rPr>
          <w:rFonts w:ascii="微软雅黑" w:eastAsia="微软雅黑" w:hAnsi="微软雅黑"/>
          <w:b/>
          <w:sz w:val="56"/>
          <w:szCs w:val="60"/>
        </w:rPr>
      </w:pPr>
      <w:r>
        <w:rPr>
          <w:rFonts w:ascii="微软雅黑" w:eastAsia="微软雅黑" w:hAnsi="微软雅黑"/>
          <w:b/>
          <w:sz w:val="56"/>
          <w:szCs w:val="60"/>
        </w:rPr>
        <w:t>实训室</w:t>
      </w:r>
      <w:r w:rsidR="00C23CE4">
        <w:rPr>
          <w:rFonts w:ascii="微软雅黑" w:eastAsia="微软雅黑" w:hAnsi="微软雅黑" w:hint="eastAsia"/>
          <w:b/>
          <w:sz w:val="56"/>
          <w:szCs w:val="60"/>
        </w:rPr>
        <w:t>智</w:t>
      </w:r>
      <w:r w:rsidR="00C23CE4">
        <w:rPr>
          <w:rFonts w:ascii="微软雅黑" w:eastAsia="微软雅黑" w:hAnsi="微软雅黑"/>
          <w:b/>
          <w:sz w:val="56"/>
          <w:szCs w:val="60"/>
        </w:rPr>
        <w:t>能化</w:t>
      </w:r>
      <w:r>
        <w:rPr>
          <w:rFonts w:ascii="微软雅黑" w:eastAsia="微软雅黑" w:hAnsi="微软雅黑"/>
          <w:b/>
          <w:sz w:val="56"/>
          <w:szCs w:val="60"/>
        </w:rPr>
        <w:t>管理系统</w:t>
      </w:r>
      <w:r>
        <w:rPr>
          <w:rFonts w:ascii="微软雅黑" w:eastAsia="微软雅黑" w:hAnsi="微软雅黑" w:hint="eastAsia"/>
          <w:b/>
          <w:sz w:val="56"/>
          <w:szCs w:val="60"/>
        </w:rPr>
        <w:t>V2</w:t>
      </w:r>
      <w:r w:rsidR="0052552C" w:rsidRPr="00332DA4">
        <w:rPr>
          <w:rFonts w:ascii="微软雅黑" w:eastAsia="微软雅黑" w:hAnsi="微软雅黑" w:hint="eastAsia"/>
          <w:b/>
          <w:sz w:val="56"/>
          <w:szCs w:val="60"/>
        </w:rPr>
        <w:t>.</w:t>
      </w:r>
      <w:r>
        <w:rPr>
          <w:rFonts w:ascii="微软雅黑" w:eastAsia="微软雅黑" w:hAnsi="微软雅黑"/>
          <w:b/>
          <w:sz w:val="56"/>
          <w:szCs w:val="60"/>
        </w:rPr>
        <w:t>0</w:t>
      </w:r>
    </w:p>
    <w:p w14:paraId="600516CE" w14:textId="6C808789" w:rsidR="00B13CFC" w:rsidRPr="00332DA4" w:rsidRDefault="00B13CFC" w:rsidP="00B13CFC">
      <w:pPr>
        <w:spacing w:after="120"/>
        <w:jc w:val="center"/>
        <w:rPr>
          <w:rFonts w:ascii="微软雅黑" w:eastAsia="微软雅黑" w:hAnsi="微软雅黑"/>
          <w:b/>
          <w:sz w:val="44"/>
          <w:szCs w:val="48"/>
        </w:rPr>
      </w:pPr>
      <w:r w:rsidRPr="00332DA4">
        <w:rPr>
          <w:rFonts w:ascii="微软雅黑" w:eastAsia="微软雅黑" w:hAnsi="微软雅黑" w:hint="eastAsia"/>
          <w:b/>
          <w:sz w:val="56"/>
          <w:szCs w:val="60"/>
        </w:rPr>
        <w:t>产品需求文档</w:t>
      </w:r>
    </w:p>
    <w:p w14:paraId="3E48D851" w14:textId="77777777" w:rsidR="00B13CFC" w:rsidRPr="006565DB" w:rsidRDefault="00B13CFC" w:rsidP="00C23CE4">
      <w:pPr>
        <w:spacing w:after="120"/>
        <w:rPr>
          <w:b/>
          <w:sz w:val="36"/>
          <w:szCs w:val="36"/>
        </w:rPr>
      </w:pPr>
    </w:p>
    <w:p w14:paraId="015C6C9E" w14:textId="2FE1320B" w:rsidR="00B13CFC" w:rsidRDefault="00B13CFC" w:rsidP="00C23CE4">
      <w:pPr>
        <w:spacing w:after="120"/>
      </w:pPr>
    </w:p>
    <w:p w14:paraId="51BFA005" w14:textId="132228F8" w:rsidR="00B13CFC" w:rsidRDefault="00B13CFC" w:rsidP="00C23CE4">
      <w:pPr>
        <w:spacing w:after="120"/>
      </w:pPr>
    </w:p>
    <w:p w14:paraId="208A5EAE" w14:textId="77777777" w:rsidR="00C23CE4" w:rsidRDefault="00C23CE4" w:rsidP="00C23CE4">
      <w:pPr>
        <w:spacing w:after="120"/>
      </w:pPr>
    </w:p>
    <w:p w14:paraId="3F6AC99E" w14:textId="77777777" w:rsidR="00B13CFC" w:rsidRDefault="00B13CFC" w:rsidP="009A7665">
      <w:pPr>
        <w:spacing w:after="120" w:line="300" w:lineRule="auto"/>
        <w:rPr>
          <w:rFonts w:ascii="微软雅黑" w:hAnsi="微软雅黑"/>
          <w:b/>
          <w:sz w:val="36"/>
          <w:szCs w:val="36"/>
        </w:rPr>
      </w:pPr>
    </w:p>
    <w:p w14:paraId="7EC5839E" w14:textId="77777777" w:rsidR="009A7665" w:rsidRDefault="009A7665" w:rsidP="00B02127">
      <w:pPr>
        <w:spacing w:after="120" w:line="300" w:lineRule="auto"/>
        <w:rPr>
          <w:rFonts w:ascii="微软雅黑" w:hAnsi="微软雅黑"/>
          <w:b/>
          <w:sz w:val="36"/>
          <w:szCs w:val="36"/>
        </w:rPr>
      </w:pPr>
    </w:p>
    <w:p w14:paraId="7A5740B4" w14:textId="7FF79B74" w:rsidR="00B13CFC" w:rsidRPr="00923B4D" w:rsidRDefault="00D11C8C" w:rsidP="00F24C30">
      <w:pPr>
        <w:spacing w:after="120" w:line="300" w:lineRule="auto"/>
        <w:jc w:val="center"/>
        <w:rPr>
          <w:rFonts w:ascii="微软雅黑" w:hAnsi="微软雅黑"/>
          <w:b/>
          <w:sz w:val="36"/>
          <w:szCs w:val="36"/>
        </w:rPr>
      </w:pPr>
      <w:r>
        <w:rPr>
          <w:rFonts w:ascii="微软雅黑" w:hAnsi="微软雅黑" w:hint="eastAsia"/>
          <w:b/>
          <w:sz w:val="36"/>
          <w:szCs w:val="36"/>
        </w:rPr>
        <w:t>深圳</w:t>
      </w:r>
      <w:r w:rsidR="00E13B32">
        <w:rPr>
          <w:rFonts w:ascii="微软雅黑" w:hAnsi="微软雅黑" w:hint="eastAsia"/>
          <w:b/>
          <w:sz w:val="36"/>
          <w:szCs w:val="36"/>
        </w:rPr>
        <w:t>市</w:t>
      </w:r>
      <w:r>
        <w:rPr>
          <w:rFonts w:ascii="微软雅黑" w:hAnsi="微软雅黑" w:hint="eastAsia"/>
          <w:b/>
          <w:sz w:val="36"/>
          <w:szCs w:val="36"/>
        </w:rPr>
        <w:t>国</w:t>
      </w:r>
      <w:proofErr w:type="gramStart"/>
      <w:r w:rsidR="00E13B32">
        <w:rPr>
          <w:rFonts w:ascii="微软雅黑" w:hAnsi="微软雅黑" w:hint="eastAsia"/>
          <w:b/>
          <w:sz w:val="36"/>
          <w:szCs w:val="36"/>
        </w:rPr>
        <w:t>顺</w:t>
      </w:r>
      <w:r>
        <w:rPr>
          <w:rFonts w:ascii="微软雅黑" w:hAnsi="微软雅黑" w:hint="eastAsia"/>
          <w:b/>
          <w:sz w:val="36"/>
          <w:szCs w:val="36"/>
        </w:rPr>
        <w:t>教育</w:t>
      </w:r>
      <w:proofErr w:type="gramEnd"/>
      <w:r w:rsidR="00B8429F">
        <w:rPr>
          <w:rFonts w:ascii="微软雅黑" w:hAnsi="微软雅黑" w:hint="eastAsia"/>
          <w:b/>
          <w:sz w:val="36"/>
          <w:szCs w:val="36"/>
        </w:rPr>
        <w:t>科</w:t>
      </w:r>
      <w:r w:rsidR="00B8429F">
        <w:rPr>
          <w:rFonts w:ascii="微软雅黑" w:hAnsi="微软雅黑"/>
          <w:b/>
          <w:sz w:val="36"/>
          <w:szCs w:val="36"/>
        </w:rPr>
        <w:t>技</w:t>
      </w:r>
      <w:r>
        <w:rPr>
          <w:rFonts w:ascii="微软雅黑" w:hAnsi="微软雅黑" w:hint="eastAsia"/>
          <w:b/>
          <w:sz w:val="36"/>
          <w:szCs w:val="36"/>
        </w:rPr>
        <w:t>有限公司</w:t>
      </w:r>
    </w:p>
    <w:p w14:paraId="005A206C" w14:textId="7822A646" w:rsidR="00B13CFC" w:rsidRDefault="003F5D11" w:rsidP="00F24C30">
      <w:pPr>
        <w:spacing w:after="120" w:line="300" w:lineRule="auto"/>
        <w:jc w:val="center"/>
        <w:rPr>
          <w:rFonts w:ascii="微软雅黑" w:hAnsi="微软雅黑"/>
          <w:b/>
          <w:sz w:val="36"/>
          <w:szCs w:val="36"/>
        </w:rPr>
      </w:pPr>
      <w:r>
        <w:rPr>
          <w:rFonts w:ascii="微软雅黑" w:hAnsi="微软雅黑" w:hint="eastAsia"/>
          <w:b/>
          <w:sz w:val="36"/>
          <w:szCs w:val="36"/>
        </w:rPr>
        <w:t>201</w:t>
      </w:r>
      <w:r w:rsidR="00E13B32">
        <w:rPr>
          <w:rFonts w:ascii="微软雅黑" w:hAnsi="微软雅黑"/>
          <w:b/>
          <w:sz w:val="36"/>
          <w:szCs w:val="36"/>
        </w:rPr>
        <w:t>8</w:t>
      </w:r>
      <w:r w:rsidR="00B13CFC" w:rsidRPr="00923B4D">
        <w:rPr>
          <w:rFonts w:ascii="微软雅黑" w:hAnsi="微软雅黑" w:hint="eastAsia"/>
          <w:b/>
          <w:sz w:val="36"/>
          <w:szCs w:val="36"/>
        </w:rPr>
        <w:t>年</w:t>
      </w:r>
      <w:r w:rsidR="00E13B32">
        <w:rPr>
          <w:rFonts w:ascii="微软雅黑" w:hAnsi="微软雅黑"/>
          <w:b/>
          <w:sz w:val="36"/>
          <w:szCs w:val="36"/>
        </w:rPr>
        <w:t>9</w:t>
      </w:r>
      <w:r w:rsidR="00B13CFC">
        <w:rPr>
          <w:rFonts w:ascii="微软雅黑" w:hAnsi="微软雅黑" w:hint="eastAsia"/>
          <w:b/>
          <w:sz w:val="36"/>
          <w:szCs w:val="36"/>
        </w:rPr>
        <w:t>月</w:t>
      </w:r>
    </w:p>
    <w:p w14:paraId="1C9A796C" w14:textId="77777777" w:rsidR="00117B3C" w:rsidRDefault="00117B3C" w:rsidP="009A7665">
      <w:pPr>
        <w:spacing w:after="120" w:line="300" w:lineRule="auto"/>
        <w:rPr>
          <w:rFonts w:ascii="微软雅黑" w:hAnsi="微软雅黑"/>
          <w:b/>
          <w:sz w:val="36"/>
          <w:szCs w:val="36"/>
        </w:rPr>
        <w:sectPr w:rsidR="00117B3C" w:rsidSect="00855B37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440" w:bottom="1440" w:left="1440" w:header="737" w:footer="567" w:gutter="0"/>
          <w:pgNumType w:start="1"/>
          <w:cols w:space="425"/>
          <w:titlePg/>
          <w:docGrid w:type="lines" w:linePitch="312"/>
        </w:sectPr>
      </w:pPr>
    </w:p>
    <w:p w14:paraId="501AE983" w14:textId="490C8C34" w:rsidR="002354F3" w:rsidRPr="00B722D3" w:rsidRDefault="00C23CE4" w:rsidP="002354F3">
      <w:pPr>
        <w:pStyle w:val="GTA2"/>
        <w:spacing w:beforeLines="0" w:before="0" w:afterLines="0" w:after="0" w:line="240" w:lineRule="auto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（一</w:t>
      </w:r>
      <w:r w:rsidR="00D3376D" w:rsidRPr="00B722D3">
        <w:rPr>
          <w:rFonts w:ascii="微软雅黑" w:eastAsia="微软雅黑" w:hAnsi="微软雅黑" w:hint="eastAsia"/>
          <w:b/>
          <w:sz w:val="28"/>
        </w:rPr>
        <w:t>）</w:t>
      </w:r>
      <w:r>
        <w:rPr>
          <w:rFonts w:ascii="微软雅黑" w:eastAsia="微软雅黑" w:hAnsi="微软雅黑" w:hint="eastAsia"/>
          <w:b/>
          <w:sz w:val="28"/>
        </w:rPr>
        <w:t>硬</w:t>
      </w:r>
      <w:r>
        <w:rPr>
          <w:rFonts w:ascii="微软雅黑" w:eastAsia="微软雅黑" w:hAnsi="微软雅黑"/>
          <w:b/>
          <w:sz w:val="28"/>
        </w:rPr>
        <w:t>件模块</w:t>
      </w:r>
    </w:p>
    <w:p w14:paraId="6F9760CA" w14:textId="0188252D" w:rsidR="00AE23BE" w:rsidRDefault="00EA445F" w:rsidP="00EA445F">
      <w:pPr>
        <w:pStyle w:val="GTA4"/>
        <w:spacing w:before="312" w:after="234"/>
      </w:pPr>
      <w:bookmarkStart w:id="0" w:name="_Toc474182728"/>
      <w:r w:rsidRPr="00EA445F">
        <w:rPr>
          <w:rFonts w:hint="eastAsia"/>
        </w:rPr>
        <w:t>ZigBee</w:t>
      </w:r>
      <w:r>
        <w:rPr>
          <w:rFonts w:hint="eastAsia"/>
        </w:rPr>
        <w:t>智能幕帘控制器</w:t>
      </w:r>
    </w:p>
    <w:p w14:paraId="6FDF409A" w14:textId="4497DD63" w:rsidR="00C23CE4" w:rsidRDefault="00EA445F" w:rsidP="003E7037">
      <w:pPr>
        <w:pStyle w:val="4"/>
        <w:numPr>
          <w:ilvl w:val="0"/>
          <w:numId w:val="81"/>
        </w:numPr>
        <w:rPr>
          <w:sz w:val="24"/>
        </w:rPr>
      </w:pPr>
      <w:r>
        <w:rPr>
          <w:rFonts w:hint="eastAsia"/>
          <w:sz w:val="24"/>
        </w:rPr>
        <w:t>实</w:t>
      </w:r>
      <w:r>
        <w:rPr>
          <w:sz w:val="24"/>
        </w:rPr>
        <w:t>物图</w:t>
      </w:r>
    </w:p>
    <w:p w14:paraId="0959CC69" w14:textId="1F5CD932" w:rsidR="00EA445F" w:rsidRDefault="00EA445F" w:rsidP="00EA445F"/>
    <w:p w14:paraId="5AA93ABB" w14:textId="360427BC" w:rsidR="0039160E" w:rsidRDefault="0039160E" w:rsidP="0039160E">
      <w:pPr>
        <w:jc w:val="center"/>
      </w:pPr>
      <w:r>
        <w:rPr>
          <w:rFonts w:hint="eastAsia"/>
        </w:rPr>
        <w:t>按键</w:t>
      </w:r>
      <w:r>
        <w:t>板</w:t>
      </w:r>
      <w:r>
        <w:rPr>
          <w:rFonts w:hint="eastAsia"/>
        </w:rPr>
        <w:t>实</w:t>
      </w:r>
      <w:r>
        <w:t>物图</w:t>
      </w:r>
    </w:p>
    <w:p w14:paraId="064F5E81" w14:textId="360427BC" w:rsidR="00EA445F" w:rsidRDefault="0039160E" w:rsidP="0039160E">
      <w:pPr>
        <w:ind w:left="630" w:hangingChars="300" w:hanging="630"/>
      </w:pPr>
      <w:r>
        <w:rPr>
          <w:rFonts w:hint="eastAsia"/>
        </w:rPr>
        <w:t>SW1</w:t>
      </w:r>
      <w:r>
        <w:rPr>
          <w:rFonts w:hint="eastAsia"/>
        </w:rPr>
        <w:t>：按</w:t>
      </w:r>
      <w:r>
        <w:t>键板功能选择，该电路板可以使用在</w:t>
      </w:r>
      <w:r>
        <w:t>“</w:t>
      </w:r>
      <w:r>
        <w:rPr>
          <w:rFonts w:hint="eastAsia"/>
        </w:rPr>
        <w:t>幕</w:t>
      </w:r>
      <w:r>
        <w:t>帘控制</w:t>
      </w:r>
      <w:r>
        <w:t>”</w:t>
      </w:r>
      <w:r>
        <w:rPr>
          <w:rFonts w:hint="eastAsia"/>
        </w:rPr>
        <w:t>、</w:t>
      </w:r>
      <w:r>
        <w:t>“2</w:t>
      </w:r>
      <w:r>
        <w:rPr>
          <w:rFonts w:hint="eastAsia"/>
        </w:rPr>
        <w:t>路</w:t>
      </w:r>
      <w:r>
        <w:t>灯光控制</w:t>
      </w:r>
      <w:r>
        <w:t>”</w:t>
      </w:r>
      <w:r>
        <w:rPr>
          <w:rFonts w:hint="eastAsia"/>
        </w:rPr>
        <w:t>、</w:t>
      </w:r>
      <w:r>
        <w:t>“3</w:t>
      </w:r>
      <w:r>
        <w:rPr>
          <w:rFonts w:hint="eastAsia"/>
        </w:rPr>
        <w:t>路</w:t>
      </w:r>
      <w:r>
        <w:t>灯光控制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单</w:t>
      </w:r>
      <w:r>
        <w:t>路可</w:t>
      </w:r>
      <w:r>
        <w:rPr>
          <w:rFonts w:hint="eastAsia"/>
        </w:rPr>
        <w:t>调光</w:t>
      </w:r>
      <w:r>
        <w:t>控制</w:t>
      </w:r>
      <w:r>
        <w:t xml:space="preserve">” </w:t>
      </w:r>
      <w:r>
        <w:rPr>
          <w:rFonts w:hint="eastAsia"/>
        </w:rPr>
        <w:t>，通</w:t>
      </w:r>
      <w:r>
        <w:t>过</w:t>
      </w:r>
      <w:r>
        <w:t>ADC</w:t>
      </w:r>
      <w:r>
        <w:rPr>
          <w:rFonts w:hint="eastAsia"/>
        </w:rPr>
        <w:t>分</w:t>
      </w:r>
      <w:r>
        <w:t>压电阻</w:t>
      </w:r>
      <w:r>
        <w:rPr>
          <w:rFonts w:hint="eastAsia"/>
        </w:rPr>
        <w:t>进</w:t>
      </w:r>
      <w:r>
        <w:t>行选</w:t>
      </w:r>
      <w:r>
        <w:rPr>
          <w:rFonts w:hint="eastAsia"/>
        </w:rPr>
        <w:t>择</w:t>
      </w:r>
      <w:r>
        <w:t>功能</w:t>
      </w:r>
    </w:p>
    <w:p w14:paraId="593CE291" w14:textId="56AB30C1" w:rsidR="0039160E" w:rsidRDefault="0039160E" w:rsidP="0039160E">
      <w:pPr>
        <w:ind w:left="630" w:hangingChars="300" w:hanging="630"/>
      </w:pPr>
      <w:r>
        <w:t>TK1</w:t>
      </w:r>
      <w:r>
        <w:rPr>
          <w:rFonts w:hint="eastAsia"/>
        </w:rPr>
        <w:t>：触摸板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t>键</w:t>
      </w:r>
    </w:p>
    <w:p w14:paraId="007A300A" w14:textId="3415B5CE" w:rsidR="0039160E" w:rsidRDefault="0039160E" w:rsidP="0039160E">
      <w:pPr>
        <w:ind w:left="630" w:hangingChars="300" w:hanging="630"/>
      </w:pPr>
      <w:r>
        <w:rPr>
          <w:rFonts w:hint="eastAsia"/>
        </w:rPr>
        <w:t>TK</w:t>
      </w:r>
      <w:r>
        <w:t>2</w:t>
      </w:r>
      <w:r>
        <w:rPr>
          <w:rFonts w:hint="eastAsia"/>
        </w:rPr>
        <w:t>：</w:t>
      </w:r>
      <w:r>
        <w:t>触摸</w:t>
      </w:r>
      <w:r>
        <w:rPr>
          <w:rFonts w:hint="eastAsia"/>
        </w:rPr>
        <w:t>板</w:t>
      </w:r>
      <w:r>
        <w:rPr>
          <w:rFonts w:hint="eastAsia"/>
        </w:rPr>
        <w:t xml:space="preserve"> </w:t>
      </w:r>
      <w:r>
        <w:rPr>
          <w:rFonts w:hint="eastAsia"/>
        </w:rPr>
        <w:t>中键</w:t>
      </w:r>
    </w:p>
    <w:p w14:paraId="3FEC7BB3" w14:textId="4A734780" w:rsidR="0039160E" w:rsidRDefault="0039160E" w:rsidP="0039160E">
      <w:pPr>
        <w:ind w:left="630" w:hangingChars="300" w:hanging="630"/>
      </w:pPr>
      <w:r>
        <w:t>TK3</w:t>
      </w:r>
      <w:r>
        <w:rPr>
          <w:rFonts w:hint="eastAsia"/>
        </w:rPr>
        <w:t>：</w:t>
      </w:r>
      <w:r>
        <w:t>触摸板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t>键</w:t>
      </w:r>
    </w:p>
    <w:p w14:paraId="438AC34E" w14:textId="7DA51D4A" w:rsidR="0039160E" w:rsidRDefault="0039160E" w:rsidP="0039160E">
      <w:pPr>
        <w:ind w:left="630" w:hangingChars="300" w:hanging="630"/>
      </w:pPr>
    </w:p>
    <w:p w14:paraId="4261ADF2" w14:textId="375AAAD1" w:rsidR="0039160E" w:rsidRDefault="0039160E" w:rsidP="0039160E">
      <w:pPr>
        <w:ind w:left="630" w:hangingChars="300" w:hanging="630"/>
      </w:pPr>
    </w:p>
    <w:p w14:paraId="59A2C88F" w14:textId="4196F90C" w:rsidR="0039160E" w:rsidRDefault="0039160E" w:rsidP="0039160E">
      <w:pPr>
        <w:ind w:left="630" w:hangingChars="300" w:hanging="630"/>
        <w:jc w:val="center"/>
      </w:pPr>
      <w:r>
        <w:rPr>
          <w:rFonts w:hint="eastAsia"/>
        </w:rPr>
        <w:t>继</w:t>
      </w:r>
      <w:r>
        <w:t>电器板实物图</w:t>
      </w:r>
    </w:p>
    <w:p w14:paraId="6A0A703A" w14:textId="382FA70B" w:rsidR="00FD20FD" w:rsidRDefault="00FD20FD" w:rsidP="00FD20FD">
      <w:pPr>
        <w:pStyle w:val="4"/>
        <w:numPr>
          <w:ilvl w:val="0"/>
          <w:numId w:val="81"/>
        </w:numPr>
        <w:rPr>
          <w:sz w:val="24"/>
        </w:rPr>
      </w:pPr>
      <w:r>
        <w:rPr>
          <w:rFonts w:hint="eastAsia"/>
          <w:sz w:val="24"/>
        </w:rPr>
        <w:t>电路</w:t>
      </w:r>
      <w:r>
        <w:rPr>
          <w:sz w:val="24"/>
        </w:rPr>
        <w:t>图</w:t>
      </w:r>
    </w:p>
    <w:p w14:paraId="3B17EB93" w14:textId="06ECE695" w:rsidR="009072AA" w:rsidRPr="00FD20FD" w:rsidRDefault="00FD20FD" w:rsidP="00FD20FD">
      <w:pPr>
        <w:pStyle w:val="GTA5"/>
        <w:spacing w:before="234" w:after="156"/>
        <w:rPr>
          <w:sz w:val="24"/>
        </w:rPr>
      </w:pPr>
      <w:r>
        <w:rPr>
          <w:sz w:val="24"/>
        </w:rPr>
        <w:t>2</w:t>
      </w:r>
      <w:r w:rsidR="00B8429F" w:rsidRPr="00EA445F">
        <w:rPr>
          <w:sz w:val="24"/>
        </w:rPr>
        <w:t>.1</w:t>
      </w:r>
      <w:r w:rsidR="00B8429F" w:rsidRPr="00EA445F">
        <w:rPr>
          <w:rFonts w:hint="eastAsia"/>
          <w:sz w:val="24"/>
        </w:rPr>
        <w:t xml:space="preserve"> </w:t>
      </w:r>
      <w:r w:rsidR="009072AA" w:rsidRPr="00FD20FD">
        <w:rPr>
          <w:rFonts w:hint="eastAsia"/>
          <w:sz w:val="24"/>
        </w:rPr>
        <w:t>基</w:t>
      </w:r>
      <w:r w:rsidR="009072AA" w:rsidRPr="00FD20FD">
        <w:rPr>
          <w:sz w:val="24"/>
        </w:rPr>
        <w:t>本配</w:t>
      </w:r>
      <w:r w:rsidR="009072AA" w:rsidRPr="00FD20FD">
        <w:rPr>
          <w:rFonts w:hint="eastAsia"/>
          <w:sz w:val="24"/>
        </w:rPr>
        <w:t>置</w:t>
      </w:r>
    </w:p>
    <w:p w14:paraId="0E224F3B" w14:textId="517C3EF2" w:rsidR="00FD20FD" w:rsidRDefault="00FD20FD" w:rsidP="009072AA">
      <w:pPr>
        <w:ind w:firstLine="420"/>
      </w:pPr>
    </w:p>
    <w:p w14:paraId="2687BC08" w14:textId="33615B03" w:rsidR="00FD20FD" w:rsidRDefault="00FD20FD" w:rsidP="009072AA">
      <w:pPr>
        <w:ind w:firstLine="420"/>
      </w:pPr>
    </w:p>
    <w:p w14:paraId="38ED539D" w14:textId="301FD9D9" w:rsidR="00FD20FD" w:rsidRDefault="00FD20FD" w:rsidP="009072AA">
      <w:pPr>
        <w:ind w:firstLine="420"/>
      </w:pPr>
    </w:p>
    <w:p w14:paraId="50F51C71" w14:textId="00443775" w:rsidR="00FD20FD" w:rsidRDefault="00FD20FD" w:rsidP="009072AA">
      <w:pPr>
        <w:ind w:firstLine="420"/>
      </w:pPr>
    </w:p>
    <w:p w14:paraId="541043B7" w14:textId="74D13270" w:rsidR="00FD20FD" w:rsidRDefault="00FD20FD" w:rsidP="009072AA">
      <w:pPr>
        <w:ind w:firstLine="420"/>
      </w:pPr>
    </w:p>
    <w:p w14:paraId="1888DA04" w14:textId="01102AE0" w:rsidR="00FD20FD" w:rsidRDefault="00FD20FD" w:rsidP="009072AA">
      <w:pPr>
        <w:ind w:firstLine="420"/>
      </w:pPr>
    </w:p>
    <w:p w14:paraId="25FDCEE5" w14:textId="0979EC4B" w:rsidR="00FD20FD" w:rsidRPr="00FD20FD" w:rsidRDefault="00FD20FD" w:rsidP="00FD20FD">
      <w:pPr>
        <w:pStyle w:val="GTA5"/>
        <w:spacing w:before="234" w:after="156"/>
        <w:rPr>
          <w:sz w:val="24"/>
        </w:rPr>
      </w:pPr>
      <w:r>
        <w:rPr>
          <w:sz w:val="24"/>
        </w:rPr>
        <w:t>2</w:t>
      </w:r>
      <w:r w:rsidRPr="00EA445F">
        <w:rPr>
          <w:sz w:val="24"/>
        </w:rPr>
        <w:t>.</w:t>
      </w:r>
      <w:r>
        <w:rPr>
          <w:sz w:val="24"/>
        </w:rPr>
        <w:t xml:space="preserve">2 </w:t>
      </w:r>
      <w:r>
        <w:rPr>
          <w:rFonts w:hint="eastAsia"/>
          <w:sz w:val="24"/>
        </w:rPr>
        <w:t>电</w:t>
      </w:r>
      <w:r>
        <w:rPr>
          <w:sz w:val="24"/>
        </w:rPr>
        <w:t>流</w:t>
      </w:r>
      <w:r>
        <w:rPr>
          <w:rFonts w:hint="eastAsia"/>
          <w:sz w:val="24"/>
        </w:rPr>
        <w:t>采</w:t>
      </w:r>
      <w:r>
        <w:rPr>
          <w:sz w:val="24"/>
        </w:rPr>
        <w:t>样电路</w:t>
      </w:r>
    </w:p>
    <w:p w14:paraId="75F63DC5" w14:textId="77777777" w:rsidR="00FD20FD" w:rsidRDefault="00FD20FD" w:rsidP="009072AA">
      <w:pPr>
        <w:ind w:firstLine="420"/>
      </w:pPr>
    </w:p>
    <w:bookmarkEnd w:id="0"/>
    <w:p w14:paraId="3596A93A" w14:textId="2FA1E9BB" w:rsidR="00C23CE4" w:rsidRDefault="009072AA" w:rsidP="00C23CE4">
      <w:r>
        <w:rPr>
          <w:noProof/>
        </w:rPr>
        <w:lastRenderedPageBreak/>
        <w:drawing>
          <wp:inline distT="0" distB="0" distL="0" distR="0" wp14:anchorId="550B7653" wp14:editId="341BB95A">
            <wp:extent cx="5731510" cy="2486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70B0" w14:textId="723A82AF" w:rsidR="009072AA" w:rsidRPr="009072AA" w:rsidRDefault="009072AA" w:rsidP="00C23CE4">
      <w:r>
        <w:rPr>
          <w:rFonts w:hint="eastAsia"/>
        </w:rPr>
        <w:t>电流</w:t>
      </w:r>
      <w:r>
        <w:t>采样电路：</w:t>
      </w:r>
      <w:r>
        <w:rPr>
          <w:rFonts w:hint="eastAsia"/>
        </w:rPr>
        <w:t>当</w:t>
      </w:r>
      <w:r>
        <w:t>电机</w:t>
      </w:r>
      <w:r>
        <w:rPr>
          <w:rFonts w:hint="eastAsia"/>
        </w:rPr>
        <w:t>工</w:t>
      </w:r>
      <w:r>
        <w:t>作时，</w:t>
      </w:r>
      <w:proofErr w:type="spellStart"/>
      <w:r>
        <w:t>samping</w:t>
      </w:r>
      <w:proofErr w:type="spellEnd"/>
      <w:r>
        <w:t xml:space="preserve"> </w:t>
      </w:r>
      <w:r>
        <w:rPr>
          <w:rFonts w:hint="eastAsia"/>
        </w:rPr>
        <w:t>输</w:t>
      </w:r>
      <w:r>
        <w:t>出</w:t>
      </w:r>
      <w:r>
        <w:t>50Hz</w:t>
      </w:r>
      <w:r>
        <w:t>方波信号</w:t>
      </w:r>
    </w:p>
    <w:p w14:paraId="2E168573" w14:textId="6A340DBD" w:rsidR="00FD20FD" w:rsidRPr="00FD20FD" w:rsidRDefault="00FD20FD" w:rsidP="00FD20FD">
      <w:pPr>
        <w:pStyle w:val="GTA5"/>
        <w:spacing w:before="234" w:after="156"/>
        <w:rPr>
          <w:sz w:val="24"/>
        </w:rPr>
      </w:pPr>
      <w:r>
        <w:rPr>
          <w:sz w:val="24"/>
        </w:rPr>
        <w:t>2</w:t>
      </w:r>
      <w:r w:rsidRPr="00EA445F">
        <w:rPr>
          <w:sz w:val="24"/>
        </w:rPr>
        <w:t>.</w:t>
      </w:r>
      <w:r>
        <w:rPr>
          <w:sz w:val="24"/>
        </w:rPr>
        <w:t xml:space="preserve">3 </w:t>
      </w:r>
      <w:r>
        <w:rPr>
          <w:rFonts w:hint="eastAsia"/>
          <w:sz w:val="24"/>
        </w:rPr>
        <w:t>继</w:t>
      </w:r>
      <w:r>
        <w:rPr>
          <w:sz w:val="24"/>
        </w:rPr>
        <w:t>电器控制电路</w:t>
      </w:r>
    </w:p>
    <w:p w14:paraId="28731D44" w14:textId="77777777" w:rsidR="002C42D9" w:rsidRPr="002C42D9" w:rsidRDefault="002C42D9" w:rsidP="002C42D9"/>
    <w:p w14:paraId="127E5544" w14:textId="47AA4D94" w:rsidR="002C42D9" w:rsidRDefault="002C42D9" w:rsidP="00C23CE4"/>
    <w:p w14:paraId="6B6F0745" w14:textId="7CF11725" w:rsidR="009072AA" w:rsidRDefault="009072AA" w:rsidP="00C23CE4">
      <w:r>
        <w:rPr>
          <w:noProof/>
        </w:rPr>
        <w:drawing>
          <wp:inline distT="0" distB="0" distL="0" distR="0" wp14:anchorId="5718751C" wp14:editId="60519F11">
            <wp:extent cx="4533900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EF56" w14:textId="58D46827" w:rsidR="009072AA" w:rsidRDefault="009072AA" w:rsidP="00C23CE4">
      <w:r>
        <w:rPr>
          <w:rFonts w:hint="eastAsia"/>
        </w:rPr>
        <w:t>继</w:t>
      </w:r>
      <w:r>
        <w:t>电器</w:t>
      </w:r>
      <w:r>
        <w:rPr>
          <w:rFonts w:hint="eastAsia"/>
        </w:rPr>
        <w:t>控</w:t>
      </w:r>
      <w:r>
        <w:t>制电路</w:t>
      </w:r>
    </w:p>
    <w:p w14:paraId="67AC7F06" w14:textId="0C3BBB45" w:rsidR="00FD20FD" w:rsidRDefault="00FD20FD" w:rsidP="00C23CE4"/>
    <w:p w14:paraId="3375CD54" w14:textId="77777777" w:rsidR="00FD20FD" w:rsidRDefault="00FD20FD" w:rsidP="00C23CE4">
      <w:r>
        <w:rPr>
          <w:rFonts w:hint="eastAsia"/>
        </w:rPr>
        <w:t xml:space="preserve">  </w:t>
      </w:r>
      <w:r>
        <w:rPr>
          <w:rFonts w:hint="eastAsia"/>
        </w:rPr>
        <w:t>电路有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继电器：</w:t>
      </w:r>
    </w:p>
    <w:p w14:paraId="6A8BF545" w14:textId="2BB36014" w:rsidR="00FD20FD" w:rsidRDefault="00FD20FD" w:rsidP="00FD20FD">
      <w:pPr>
        <w:ind w:firstLineChars="250" w:firstLine="525"/>
      </w:pPr>
      <w:r>
        <w:t>RLY1</w:t>
      </w:r>
      <w:r>
        <w:rPr>
          <w:rFonts w:hint="eastAsia"/>
        </w:rPr>
        <w:t>：窗</w:t>
      </w:r>
      <w:r>
        <w:t>帘上升</w:t>
      </w:r>
    </w:p>
    <w:p w14:paraId="1B79BCA1" w14:textId="274F0178" w:rsidR="00FD20FD" w:rsidRDefault="00FD20FD" w:rsidP="00FD20FD">
      <w:pPr>
        <w:ind w:firstLineChars="250" w:firstLine="525"/>
      </w:pPr>
      <w:r>
        <w:rPr>
          <w:rFonts w:hint="eastAsia"/>
        </w:rPr>
        <w:t>RLY</w:t>
      </w:r>
      <w:r>
        <w:t>2</w:t>
      </w:r>
      <w:r>
        <w:rPr>
          <w:rFonts w:hint="eastAsia"/>
        </w:rPr>
        <w:t>：</w:t>
      </w:r>
      <w:r>
        <w:t>窗帘下降</w:t>
      </w:r>
    </w:p>
    <w:p w14:paraId="5287FCBF" w14:textId="364B083B" w:rsidR="00FD20FD" w:rsidRPr="00FD20FD" w:rsidRDefault="00FD20FD" w:rsidP="00C23CE4"/>
    <w:p w14:paraId="77879AC5" w14:textId="7C092FE2" w:rsidR="00FD20FD" w:rsidRDefault="00FD20FD" w:rsidP="00C23CE4"/>
    <w:p w14:paraId="077EF488" w14:textId="7853519B" w:rsidR="00FD20FD" w:rsidRDefault="00FD20FD" w:rsidP="00C23CE4"/>
    <w:p w14:paraId="2245200F" w14:textId="15C087BE" w:rsidR="00FD20FD" w:rsidRDefault="00FD20FD" w:rsidP="00C23CE4"/>
    <w:p w14:paraId="162437E0" w14:textId="33D62054" w:rsidR="00FD20FD" w:rsidRDefault="00FD20FD" w:rsidP="00C23CE4"/>
    <w:p w14:paraId="38A30591" w14:textId="2479A69F" w:rsidR="00FD20FD" w:rsidRDefault="00FD20FD" w:rsidP="00C23CE4"/>
    <w:p w14:paraId="69F9FA66" w14:textId="2C2E5192" w:rsidR="00FD20FD" w:rsidRDefault="00FD20FD" w:rsidP="00C23CE4"/>
    <w:p w14:paraId="4E552ED2" w14:textId="77777777" w:rsidR="00FD20FD" w:rsidRPr="00FD20FD" w:rsidRDefault="00FD20FD" w:rsidP="00FD20FD">
      <w:pPr>
        <w:pStyle w:val="GTA5"/>
        <w:spacing w:before="234" w:after="156"/>
        <w:rPr>
          <w:sz w:val="24"/>
        </w:rPr>
      </w:pPr>
      <w:r>
        <w:rPr>
          <w:sz w:val="24"/>
        </w:rPr>
        <w:lastRenderedPageBreak/>
        <w:t>2</w:t>
      </w:r>
      <w:r w:rsidRPr="00EA445F">
        <w:rPr>
          <w:sz w:val="24"/>
        </w:rPr>
        <w:t>.</w:t>
      </w:r>
      <w:r>
        <w:rPr>
          <w:sz w:val="24"/>
        </w:rPr>
        <w:t xml:space="preserve">4 </w:t>
      </w:r>
      <w:r>
        <w:rPr>
          <w:rFonts w:hint="eastAsia"/>
          <w:sz w:val="24"/>
        </w:rPr>
        <w:t>指</w:t>
      </w:r>
      <w:r>
        <w:rPr>
          <w:sz w:val="24"/>
        </w:rPr>
        <w:t>示灯</w:t>
      </w:r>
    </w:p>
    <w:p w14:paraId="1C2B8586" w14:textId="1F8564F7" w:rsidR="009072AA" w:rsidRDefault="009072AA" w:rsidP="00C23CE4">
      <w:r>
        <w:rPr>
          <w:noProof/>
        </w:rPr>
        <w:drawing>
          <wp:inline distT="0" distB="0" distL="0" distR="0" wp14:anchorId="285099BA" wp14:editId="6FD5D54F">
            <wp:extent cx="5731510" cy="23361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1984" w14:textId="71462357" w:rsidR="009072AA" w:rsidRDefault="009072AA" w:rsidP="00C23CE4">
      <w:r>
        <w:rPr>
          <w:rFonts w:hint="eastAsia"/>
        </w:rPr>
        <w:t>指</w:t>
      </w:r>
      <w:r>
        <w:t>示灯</w:t>
      </w:r>
      <w:r>
        <w:rPr>
          <w:rFonts w:hint="eastAsia"/>
        </w:rPr>
        <w:t>：</w:t>
      </w:r>
      <w:r>
        <w:t>每个</w:t>
      </w:r>
      <w:r>
        <w:rPr>
          <w:rFonts w:hint="eastAsia"/>
        </w:rPr>
        <w:t>按</w:t>
      </w:r>
      <w:r>
        <w:t>键配置红色和蓝色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r>
        <w:t>指示灯</w:t>
      </w:r>
      <w:r w:rsidR="000872C6">
        <w:rPr>
          <w:rFonts w:hint="eastAsia"/>
        </w:rPr>
        <w:t xml:space="preserve"> </w:t>
      </w:r>
      <w:r w:rsidR="000872C6">
        <w:rPr>
          <w:rFonts w:hint="eastAsia"/>
        </w:rPr>
        <w:t>，</w:t>
      </w:r>
      <w:r w:rsidR="000872C6">
        <w:t>低电平有效</w:t>
      </w:r>
    </w:p>
    <w:p w14:paraId="0EC2BFE5" w14:textId="7F316099" w:rsidR="009072AA" w:rsidRDefault="009072AA" w:rsidP="00C23CE4"/>
    <w:p w14:paraId="7796CE11" w14:textId="1194F8EA" w:rsidR="00FD20FD" w:rsidRPr="00FD20FD" w:rsidRDefault="00FD20FD" w:rsidP="00FD20FD">
      <w:pPr>
        <w:pStyle w:val="GTA5"/>
        <w:spacing w:before="234" w:after="156"/>
        <w:rPr>
          <w:sz w:val="24"/>
        </w:rPr>
      </w:pPr>
      <w:r>
        <w:rPr>
          <w:sz w:val="24"/>
        </w:rPr>
        <w:t>2</w:t>
      </w:r>
      <w:r w:rsidRPr="00EA445F">
        <w:rPr>
          <w:sz w:val="24"/>
        </w:rPr>
        <w:t>.</w:t>
      </w:r>
      <w:r>
        <w:rPr>
          <w:sz w:val="24"/>
        </w:rPr>
        <w:t>5 MCU</w:t>
      </w:r>
    </w:p>
    <w:p w14:paraId="2453B98E" w14:textId="77777777" w:rsidR="00FD20FD" w:rsidRDefault="00FD20FD" w:rsidP="00C23CE4"/>
    <w:p w14:paraId="5254E5A4" w14:textId="3CBD4425" w:rsidR="009072AA" w:rsidRDefault="009072AA" w:rsidP="00C23CE4"/>
    <w:p w14:paraId="43EC2040" w14:textId="41760D43" w:rsidR="009072AA" w:rsidRDefault="009072AA" w:rsidP="00C23CE4">
      <w:r>
        <w:rPr>
          <w:noProof/>
        </w:rPr>
        <w:drawing>
          <wp:inline distT="0" distB="0" distL="0" distR="0" wp14:anchorId="64524F92" wp14:editId="6E643862">
            <wp:extent cx="5731510" cy="24333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B120" w14:textId="5B3C1CDE" w:rsidR="00DC27B6" w:rsidRDefault="00DC27B6" w:rsidP="00C23CE4"/>
    <w:p w14:paraId="71B8F9B2" w14:textId="4788479E" w:rsidR="00FD20FD" w:rsidRDefault="00FD20FD" w:rsidP="00C23CE4">
      <w:r>
        <w:rPr>
          <w:rFonts w:hint="eastAsia"/>
        </w:rPr>
        <w:t>K_OUT1</w:t>
      </w:r>
      <w:r>
        <w:rPr>
          <w:rFonts w:hint="eastAsia"/>
        </w:rPr>
        <w:t>：</w:t>
      </w:r>
      <w:r w:rsidR="00DC27B6">
        <w:rPr>
          <w:rFonts w:hint="eastAsia"/>
        </w:rPr>
        <w:t>接</w:t>
      </w:r>
      <w:r w:rsidR="00DC27B6">
        <w:t>触摸</w:t>
      </w:r>
      <w:r w:rsidR="00DC27B6">
        <w:t>IC</w:t>
      </w:r>
      <w:r w:rsidR="00DC27B6">
        <w:t>输出</w:t>
      </w:r>
      <w:r w:rsidR="00DC27B6">
        <w:rPr>
          <w:rFonts w:hint="eastAsia"/>
        </w:rPr>
        <w:t>，右</w:t>
      </w:r>
      <w:r w:rsidR="00DC27B6">
        <w:t>键（</w:t>
      </w:r>
      <w:r w:rsidR="00DC27B6">
        <w:rPr>
          <w:rFonts w:hint="eastAsia"/>
        </w:rPr>
        <w:t>下</w:t>
      </w:r>
      <w:r w:rsidR="00DC27B6">
        <w:t>降）</w:t>
      </w:r>
      <w:r w:rsidR="000872C6">
        <w:rPr>
          <w:rFonts w:hint="eastAsia"/>
        </w:rPr>
        <w:t>，右</w:t>
      </w:r>
      <w:r w:rsidR="000872C6">
        <w:t>键按下时，</w:t>
      </w:r>
      <w:proofErr w:type="gramStart"/>
      <w:r w:rsidR="000872C6">
        <w:t>输出</w:t>
      </w:r>
      <w:r w:rsidR="000872C6">
        <w:rPr>
          <w:rFonts w:hint="eastAsia"/>
        </w:rPr>
        <w:t>低</w:t>
      </w:r>
      <w:proofErr w:type="gramEnd"/>
      <w:r w:rsidR="000872C6">
        <w:t>电平</w:t>
      </w:r>
    </w:p>
    <w:p w14:paraId="011E915D" w14:textId="4B55F63C" w:rsidR="00DC27B6" w:rsidRDefault="00DC27B6" w:rsidP="00DC27B6">
      <w:r>
        <w:rPr>
          <w:rFonts w:hint="eastAsia"/>
        </w:rPr>
        <w:t>K_OUT2</w:t>
      </w:r>
      <w:r>
        <w:rPr>
          <w:rFonts w:hint="eastAsia"/>
        </w:rPr>
        <w:t>：接</w:t>
      </w:r>
      <w:r>
        <w:t>触摸</w:t>
      </w:r>
      <w:r>
        <w:t>IC</w:t>
      </w:r>
      <w:r>
        <w:t>输出</w:t>
      </w:r>
      <w:r>
        <w:rPr>
          <w:rFonts w:hint="eastAsia"/>
        </w:rPr>
        <w:t>，中</w:t>
      </w:r>
      <w:r>
        <w:t>键（</w:t>
      </w:r>
      <w:r>
        <w:rPr>
          <w:rFonts w:hint="eastAsia"/>
        </w:rPr>
        <w:t>停</w:t>
      </w:r>
      <w:r>
        <w:t>止）</w:t>
      </w:r>
      <w:r w:rsidR="000872C6">
        <w:rPr>
          <w:rFonts w:hint="eastAsia"/>
        </w:rPr>
        <w:t>，</w:t>
      </w:r>
      <w:proofErr w:type="gramStart"/>
      <w:r w:rsidR="000872C6">
        <w:rPr>
          <w:rFonts w:hint="eastAsia"/>
        </w:rPr>
        <w:t>中</w:t>
      </w:r>
      <w:r w:rsidR="000872C6">
        <w:t>键按下</w:t>
      </w:r>
      <w:proofErr w:type="gramEnd"/>
      <w:r w:rsidR="000872C6">
        <w:t>时，</w:t>
      </w:r>
      <w:proofErr w:type="gramStart"/>
      <w:r w:rsidR="000872C6">
        <w:t>输出</w:t>
      </w:r>
      <w:r w:rsidR="000872C6">
        <w:rPr>
          <w:rFonts w:hint="eastAsia"/>
        </w:rPr>
        <w:t>低</w:t>
      </w:r>
      <w:proofErr w:type="gramEnd"/>
      <w:r w:rsidR="000872C6">
        <w:t>电平</w:t>
      </w:r>
    </w:p>
    <w:p w14:paraId="52BD3DC5" w14:textId="3CC74F52" w:rsidR="00DC27B6" w:rsidRDefault="00DC27B6" w:rsidP="00DC27B6">
      <w:r>
        <w:rPr>
          <w:rFonts w:hint="eastAsia"/>
        </w:rPr>
        <w:t>K_OUT</w:t>
      </w:r>
      <w:r>
        <w:t>3</w:t>
      </w:r>
      <w:r>
        <w:rPr>
          <w:rFonts w:hint="eastAsia"/>
        </w:rPr>
        <w:t>：接</w:t>
      </w:r>
      <w:r>
        <w:t>触摸</w:t>
      </w:r>
      <w:r>
        <w:t>IC</w:t>
      </w:r>
      <w:r>
        <w:t>输出</w:t>
      </w:r>
      <w:r>
        <w:rPr>
          <w:rFonts w:hint="eastAsia"/>
        </w:rPr>
        <w:t>，左</w:t>
      </w:r>
      <w:r>
        <w:t>键（</w:t>
      </w:r>
      <w:r>
        <w:rPr>
          <w:rFonts w:hint="eastAsia"/>
        </w:rPr>
        <w:t>上</w:t>
      </w:r>
      <w:r>
        <w:t>升）</w:t>
      </w:r>
      <w:r w:rsidR="000872C6">
        <w:rPr>
          <w:rFonts w:hint="eastAsia"/>
        </w:rPr>
        <w:t>，左</w:t>
      </w:r>
      <w:r w:rsidR="000872C6">
        <w:t>键按下时，</w:t>
      </w:r>
      <w:proofErr w:type="gramStart"/>
      <w:r w:rsidR="000872C6">
        <w:t>输出</w:t>
      </w:r>
      <w:r w:rsidR="000872C6">
        <w:rPr>
          <w:rFonts w:hint="eastAsia"/>
        </w:rPr>
        <w:t>低</w:t>
      </w:r>
      <w:proofErr w:type="gramEnd"/>
      <w:r w:rsidR="000872C6">
        <w:t>电平</w:t>
      </w:r>
    </w:p>
    <w:p w14:paraId="33BC2E73" w14:textId="663CAF2A" w:rsidR="00FD20FD" w:rsidRPr="00DC27B6" w:rsidRDefault="00FD20FD" w:rsidP="00C23CE4"/>
    <w:p w14:paraId="4118BD44" w14:textId="7CB30E07" w:rsidR="00FD20FD" w:rsidRDefault="000872C6" w:rsidP="00C23CE4">
      <w:r>
        <w:t>RLY1</w:t>
      </w:r>
      <w:r>
        <w:rPr>
          <w:rFonts w:hint="eastAsia"/>
        </w:rPr>
        <w:t>：控</w:t>
      </w:r>
      <w:r>
        <w:t>制输出继电</w:t>
      </w:r>
      <w:r>
        <w:rPr>
          <w:rFonts w:hint="eastAsia"/>
        </w:rPr>
        <w:t>器，</w:t>
      </w:r>
      <w:r>
        <w:rPr>
          <w:rFonts w:hint="eastAsia"/>
        </w:rPr>
        <w:t>RLY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控</w:t>
      </w:r>
      <w:r>
        <w:t>制窗</w:t>
      </w:r>
      <w:r>
        <w:rPr>
          <w:rFonts w:hint="eastAsia"/>
        </w:rPr>
        <w:t>帘</w:t>
      </w:r>
      <w:r>
        <w:t>电机上升</w:t>
      </w:r>
      <w:r>
        <w:rPr>
          <w:rFonts w:hint="eastAsia"/>
        </w:rPr>
        <w:t>，高</w:t>
      </w:r>
      <w:r>
        <w:t>电平工作</w:t>
      </w:r>
    </w:p>
    <w:p w14:paraId="2355E603" w14:textId="730CDAFA" w:rsidR="000872C6" w:rsidRDefault="000872C6" w:rsidP="000872C6">
      <w:r>
        <w:t>RLY2</w:t>
      </w:r>
      <w:r>
        <w:rPr>
          <w:rFonts w:hint="eastAsia"/>
        </w:rPr>
        <w:t>：控</w:t>
      </w:r>
      <w:r>
        <w:t>制输出继电</w:t>
      </w:r>
      <w:r>
        <w:rPr>
          <w:rFonts w:hint="eastAsia"/>
        </w:rPr>
        <w:t>器，</w:t>
      </w:r>
      <w:r>
        <w:rPr>
          <w:rFonts w:hint="eastAsia"/>
        </w:rPr>
        <w:t>RLY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控</w:t>
      </w:r>
      <w:r>
        <w:t>制窗</w:t>
      </w:r>
      <w:r>
        <w:rPr>
          <w:rFonts w:hint="eastAsia"/>
        </w:rPr>
        <w:t>帘</w:t>
      </w:r>
      <w:r>
        <w:t>电机</w:t>
      </w:r>
      <w:r>
        <w:rPr>
          <w:rFonts w:hint="eastAsia"/>
        </w:rPr>
        <w:t>下</w:t>
      </w:r>
      <w:r>
        <w:t>降</w:t>
      </w:r>
      <w:r>
        <w:rPr>
          <w:rFonts w:hint="eastAsia"/>
        </w:rPr>
        <w:t>，高</w:t>
      </w:r>
      <w:r>
        <w:t>电平工作</w:t>
      </w:r>
    </w:p>
    <w:p w14:paraId="49AC8805" w14:textId="23764B3B" w:rsidR="000872C6" w:rsidRDefault="000872C6" w:rsidP="000872C6">
      <w:r>
        <w:t>RLY3</w:t>
      </w:r>
      <w:r>
        <w:rPr>
          <w:rFonts w:hint="eastAsia"/>
        </w:rPr>
        <w:t>：控</w:t>
      </w:r>
      <w:r>
        <w:t>制输出继电</w:t>
      </w:r>
      <w:r>
        <w:rPr>
          <w:rFonts w:hint="eastAsia"/>
        </w:rPr>
        <w:t>器，</w:t>
      </w:r>
      <w:r>
        <w:rPr>
          <w:rFonts w:hint="eastAsia"/>
        </w:rPr>
        <w:t>RLY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在幕</w:t>
      </w:r>
      <w:r>
        <w:t>帘</w:t>
      </w:r>
      <w:r>
        <w:rPr>
          <w:rFonts w:hint="eastAsia"/>
        </w:rPr>
        <w:t>控</w:t>
      </w:r>
      <w:r>
        <w:t>制</w:t>
      </w:r>
      <w:r>
        <w:rPr>
          <w:rFonts w:hint="eastAsia"/>
        </w:rPr>
        <w:t>继</w:t>
      </w:r>
      <w:r>
        <w:t>电器板中未采用</w:t>
      </w:r>
    </w:p>
    <w:p w14:paraId="4700273C" w14:textId="77777777" w:rsidR="000872C6" w:rsidRPr="000872C6" w:rsidRDefault="000872C6" w:rsidP="00C23CE4"/>
    <w:p w14:paraId="4D7391F3" w14:textId="6846FCD0" w:rsidR="00FD20FD" w:rsidRDefault="00FD20FD" w:rsidP="00C23CE4"/>
    <w:p w14:paraId="065DB752" w14:textId="734F221A" w:rsidR="00FD20FD" w:rsidRDefault="00FD20FD" w:rsidP="00C23CE4"/>
    <w:p w14:paraId="4153158F" w14:textId="71ACC27A" w:rsidR="00FD20FD" w:rsidRPr="00FD20FD" w:rsidRDefault="00FD20FD" w:rsidP="00FD20FD">
      <w:pPr>
        <w:pStyle w:val="GTA5"/>
        <w:spacing w:before="234" w:after="156"/>
        <w:rPr>
          <w:sz w:val="24"/>
        </w:rPr>
      </w:pPr>
      <w:r>
        <w:rPr>
          <w:sz w:val="24"/>
        </w:rPr>
        <w:lastRenderedPageBreak/>
        <w:t>2</w:t>
      </w:r>
      <w:r w:rsidRPr="00EA445F">
        <w:rPr>
          <w:sz w:val="24"/>
        </w:rPr>
        <w:t>.</w:t>
      </w:r>
      <w:r>
        <w:rPr>
          <w:sz w:val="24"/>
        </w:rPr>
        <w:t>6 ZigBee</w:t>
      </w:r>
      <w:r>
        <w:rPr>
          <w:sz w:val="24"/>
        </w:rPr>
        <w:t>电路</w:t>
      </w:r>
    </w:p>
    <w:p w14:paraId="077F7E9C" w14:textId="7C22630D" w:rsidR="009072AA" w:rsidRDefault="009072AA" w:rsidP="00C23CE4"/>
    <w:p w14:paraId="478BE36E" w14:textId="062D1FA0" w:rsidR="00FD20FD" w:rsidRDefault="00FD20FD" w:rsidP="00FD20FD">
      <w:pPr>
        <w:pStyle w:val="4"/>
        <w:numPr>
          <w:ilvl w:val="0"/>
          <w:numId w:val="81"/>
        </w:numPr>
        <w:rPr>
          <w:sz w:val="24"/>
        </w:rPr>
      </w:pPr>
      <w:r>
        <w:rPr>
          <w:rFonts w:hint="eastAsia"/>
          <w:sz w:val="24"/>
        </w:rPr>
        <w:t>功</w:t>
      </w:r>
      <w:r>
        <w:rPr>
          <w:sz w:val="24"/>
        </w:rPr>
        <w:t>能</w:t>
      </w:r>
      <w:r>
        <w:rPr>
          <w:rFonts w:hint="eastAsia"/>
          <w:sz w:val="24"/>
        </w:rPr>
        <w:t>要</w:t>
      </w:r>
      <w:r>
        <w:rPr>
          <w:sz w:val="24"/>
        </w:rPr>
        <w:t>求</w:t>
      </w:r>
    </w:p>
    <w:p w14:paraId="10F405F8" w14:textId="1781E192" w:rsidR="00DB7E56" w:rsidRDefault="005B6351" w:rsidP="00DB7E56">
      <w:pPr>
        <w:ind w:firstLine="435"/>
        <w:rPr>
          <w:rFonts w:hint="eastAsia"/>
          <w:lang w:val="x-none"/>
        </w:rPr>
      </w:pPr>
      <w:r>
        <w:rPr>
          <w:rFonts w:hint="eastAsia"/>
          <w:lang w:val="x-none"/>
        </w:rPr>
        <w:t>PA</w:t>
      </w:r>
      <w:r>
        <w:rPr>
          <w:lang w:val="x-none"/>
        </w:rPr>
        <w:t xml:space="preserve">8   </w:t>
      </w:r>
      <w:r w:rsidRPr="005B6351">
        <w:rPr>
          <w:rFonts w:hint="eastAsia"/>
          <w:lang w:val="x-none"/>
        </w:rPr>
        <w:t xml:space="preserve">SW3: </w:t>
      </w:r>
      <w:proofErr w:type="spellStart"/>
      <w:r w:rsidRPr="005B6351">
        <w:rPr>
          <w:rFonts w:hint="eastAsia"/>
          <w:lang w:val="x-none"/>
        </w:rPr>
        <w:t>LED</w:t>
      </w:r>
      <w:r w:rsidRPr="005B6351">
        <w:rPr>
          <w:rFonts w:hint="eastAsia"/>
          <w:lang w:val="x-none"/>
        </w:rPr>
        <w:t>控制</w:t>
      </w:r>
      <w:proofErr w:type="spellEnd"/>
      <w:r w:rsidRPr="005B6351">
        <w:rPr>
          <w:rFonts w:hint="eastAsia"/>
          <w:lang w:val="x-none"/>
        </w:rPr>
        <w:t xml:space="preserve"> </w:t>
      </w:r>
      <w:r w:rsidRPr="005B6351">
        <w:rPr>
          <w:rFonts w:hint="eastAsia"/>
          <w:lang w:val="x-none"/>
        </w:rPr>
        <w:t>断开时</w:t>
      </w:r>
      <w:r w:rsidRPr="005B6351">
        <w:rPr>
          <w:rFonts w:hint="eastAsia"/>
          <w:lang w:val="x-none"/>
        </w:rPr>
        <w:t xml:space="preserve"> </w:t>
      </w:r>
      <w:r w:rsidRPr="005B6351">
        <w:rPr>
          <w:rFonts w:hint="eastAsia"/>
          <w:lang w:val="x-none"/>
        </w:rPr>
        <w:t>对应有故障的</w:t>
      </w:r>
      <w:proofErr w:type="spellStart"/>
      <w:r w:rsidRPr="005B6351">
        <w:rPr>
          <w:rFonts w:hint="eastAsia"/>
          <w:lang w:val="x-none"/>
        </w:rPr>
        <w:t>LED</w:t>
      </w:r>
      <w:r w:rsidRPr="005B6351">
        <w:rPr>
          <w:rFonts w:hint="eastAsia"/>
          <w:lang w:val="x-none"/>
        </w:rPr>
        <w:t>亮</w:t>
      </w:r>
      <w:bookmarkStart w:id="1" w:name="_GoBack"/>
      <w:bookmarkEnd w:id="1"/>
      <w:proofErr w:type="spellEnd"/>
    </w:p>
    <w:p w14:paraId="58837F54" w14:textId="41C95F94" w:rsidR="00DB7E56" w:rsidRDefault="00DB7E56" w:rsidP="00DB7E56">
      <w:pPr>
        <w:ind w:firstLineChars="150" w:firstLine="315"/>
        <w:rPr>
          <w:lang w:val="x-none"/>
        </w:rPr>
      </w:pPr>
      <w:r>
        <w:rPr>
          <w:rFonts w:hint="eastAsia"/>
          <w:lang w:val="x-none"/>
        </w:rPr>
        <w:t>在</w:t>
      </w:r>
      <w:r>
        <w:rPr>
          <w:lang w:val="x-none"/>
        </w:rPr>
        <w:t>线计算网址：</w:t>
      </w:r>
      <w:r>
        <w:rPr>
          <w:rFonts w:hint="eastAsia"/>
          <w:lang w:val="x-none"/>
        </w:rPr>
        <w:t xml:space="preserve"> </w:t>
      </w:r>
      <w:hyperlink r:id="rId16" w:history="1">
        <w:r w:rsidRPr="00E2003D">
          <w:rPr>
            <w:rStyle w:val="aa"/>
            <w:lang w:val="x-none"/>
          </w:rPr>
          <w:t>http://www.ip33.com/crc.html</w:t>
        </w:r>
      </w:hyperlink>
    </w:p>
    <w:p w14:paraId="078F47F4" w14:textId="7DFBC8B3" w:rsidR="00DB7E56" w:rsidRPr="00DB7E56" w:rsidRDefault="00DB7E56" w:rsidP="00DB7E56">
      <w:pPr>
        <w:ind w:firstLineChars="150" w:firstLine="315"/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3F4F7682" wp14:editId="3617A69F">
            <wp:extent cx="5731510" cy="4081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E56" w:rsidRPr="00DB7E56" w:rsidSect="00855B37">
      <w:pgSz w:w="11906" w:h="16838" w:code="9"/>
      <w:pgMar w:top="1440" w:right="1440" w:bottom="1440" w:left="1440" w:header="73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60D8E" w14:textId="77777777" w:rsidR="00A63736" w:rsidRDefault="00A63736">
      <w:r>
        <w:separator/>
      </w:r>
    </w:p>
  </w:endnote>
  <w:endnote w:type="continuationSeparator" w:id="0">
    <w:p w14:paraId="670B9C84" w14:textId="77777777" w:rsidR="00A63736" w:rsidRDefault="00A6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F19A4" w14:textId="65BD7CDB" w:rsidR="00011E0D" w:rsidRDefault="00011E0D" w:rsidP="003F05D2">
    <w:pPr>
      <w:pStyle w:val="a6"/>
      <w:spacing w:line="360" w:lineRule="auto"/>
      <w:jc w:val="center"/>
      <w:rPr>
        <w:rFonts w:ascii="Arial" w:hAnsi="Arial" w:cs="Arial"/>
      </w:rPr>
    </w:pPr>
    <w:r w:rsidRPr="003F05D2">
      <w:rPr>
        <w:rFonts w:ascii="宋体" w:hAnsi="宋体" w:cs="Arial"/>
      </w:rPr>
      <w:t>-</w:t>
    </w:r>
    <w:r>
      <w:rPr>
        <w:rFonts w:ascii="Arial" w:hAnsi="Arial" w:cs="Arial" w:hint="eastAsia"/>
      </w:rPr>
      <w:t xml:space="preserve"> </w:t>
    </w:r>
    <w:r w:rsidRPr="005329E8">
      <w:rPr>
        <w:rFonts w:ascii="Arial" w:cs="Arial"/>
      </w:rPr>
      <w:t>第</w:t>
    </w:r>
    <w:r w:rsidRPr="005329E8">
      <w:rPr>
        <w:rStyle w:val="a7"/>
        <w:rFonts w:ascii="Arial" w:hAnsi="Arial" w:cs="Arial"/>
      </w:rPr>
      <w:fldChar w:fldCharType="begin"/>
    </w:r>
    <w:r w:rsidRPr="005329E8">
      <w:rPr>
        <w:rStyle w:val="a7"/>
        <w:rFonts w:ascii="Arial" w:hAnsi="Arial" w:cs="Arial"/>
      </w:rPr>
      <w:instrText xml:space="preserve"> PAGE </w:instrText>
    </w:r>
    <w:r w:rsidRPr="005329E8">
      <w:rPr>
        <w:rStyle w:val="a7"/>
        <w:rFonts w:ascii="Arial" w:hAnsi="Arial" w:cs="Arial"/>
      </w:rPr>
      <w:fldChar w:fldCharType="separate"/>
    </w:r>
    <w:r w:rsidR="009F0787">
      <w:rPr>
        <w:rStyle w:val="a7"/>
        <w:rFonts w:ascii="Arial" w:hAnsi="Arial" w:cs="Arial"/>
        <w:noProof/>
      </w:rPr>
      <w:t>5</w:t>
    </w:r>
    <w:r w:rsidRPr="005329E8">
      <w:rPr>
        <w:rStyle w:val="a7"/>
        <w:rFonts w:ascii="Arial" w:hAnsi="Arial" w:cs="Arial"/>
      </w:rPr>
      <w:fldChar w:fldCharType="end"/>
    </w:r>
    <w:r w:rsidRPr="005329E8">
      <w:rPr>
        <w:rFonts w:ascii="Arial" w:cs="Arial"/>
      </w:rPr>
      <w:t>页</w:t>
    </w:r>
    <w:r>
      <w:rPr>
        <w:rFonts w:ascii="Arial" w:cs="Arial" w:hint="eastAsia"/>
      </w:rPr>
      <w:t xml:space="preserve"> </w:t>
    </w:r>
    <w:r w:rsidRPr="003F05D2">
      <w:rPr>
        <w:rFonts w:ascii="宋体" w:hAnsi="宋体" w:cs="Arial"/>
      </w:rPr>
      <w:t>-</w:t>
    </w:r>
  </w:p>
  <w:p w14:paraId="39F788A3" w14:textId="12DF84DA" w:rsidR="00011E0D" w:rsidRDefault="00011E0D" w:rsidP="003F05D2">
    <w:pPr>
      <w:pStyle w:val="a6"/>
      <w:jc w:val="both"/>
      <w:rPr>
        <w:rFonts w:ascii="Arial" w:hAnsi="Arial" w:cs="Arial"/>
      </w:rPr>
    </w:pPr>
    <w:r>
      <w:rPr>
        <w:rFonts w:ascii="Arial" w:hAnsi="Arial" w:cs="Arial" w:hint="eastAsia"/>
      </w:rPr>
      <w:t>地址：</w:t>
    </w:r>
    <w:r>
      <w:rPr>
        <w:rFonts w:ascii="微软雅黑" w:eastAsia="微软雅黑" w:hAnsi="微软雅黑" w:hint="eastAsia"/>
        <w:color w:val="000000"/>
        <w:shd w:val="clear" w:color="auto" w:fill="FFFFFF"/>
      </w:rPr>
      <w:t>深圳市南山区学苑大道1001号</w:t>
    </w:r>
    <w:proofErr w:type="gramStart"/>
    <w:r>
      <w:rPr>
        <w:rFonts w:ascii="微软雅黑" w:eastAsia="微软雅黑" w:hAnsi="微软雅黑" w:hint="eastAsia"/>
        <w:color w:val="000000"/>
        <w:shd w:val="clear" w:color="auto" w:fill="FFFFFF"/>
      </w:rPr>
      <w:t>南山智园</w:t>
    </w:r>
    <w:proofErr w:type="gramEnd"/>
    <w:r>
      <w:rPr>
        <w:rFonts w:ascii="微软雅黑" w:eastAsia="微软雅黑" w:hAnsi="微软雅黑" w:hint="eastAsia"/>
        <w:color w:val="000000"/>
        <w:shd w:val="clear" w:color="auto" w:fill="FFFFFF"/>
      </w:rPr>
      <w:t>A4栋</w:t>
    </w:r>
    <w:r w:rsidR="00E13B32">
      <w:rPr>
        <w:rFonts w:ascii="微软雅黑" w:eastAsia="微软雅黑" w:hAnsi="微软雅黑"/>
        <w:color w:val="000000"/>
        <w:shd w:val="clear" w:color="auto" w:fill="FFFFFF"/>
      </w:rPr>
      <w:t>12</w:t>
    </w:r>
    <w:r>
      <w:rPr>
        <w:rFonts w:ascii="微软雅黑" w:eastAsia="微软雅黑" w:hAnsi="微软雅黑" w:hint="eastAsia"/>
        <w:color w:val="000000"/>
        <w:shd w:val="clear" w:color="auto" w:fill="FFFFFF"/>
      </w:rPr>
      <w:t>楼</w:t>
    </w:r>
    <w:r>
      <w:rPr>
        <w:rFonts w:ascii="Arial" w:hAnsi="Arial" w:cs="Arial" w:hint="eastAsia"/>
      </w:rPr>
      <w:t xml:space="preserve">                            </w:t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>电话：</w:t>
    </w:r>
    <w:r>
      <w:rPr>
        <w:rFonts w:ascii="Arial" w:hAnsi="Arial" w:cs="Arial" w:hint="eastAsia"/>
      </w:rPr>
      <w:t>400</w:t>
    </w:r>
    <w:r w:rsidRPr="00114429">
      <w:rPr>
        <w:rFonts w:ascii="宋体" w:hAnsi="宋体" w:cs="Arial" w:hint="eastAsia"/>
      </w:rPr>
      <w:t>-</w:t>
    </w:r>
    <w:r>
      <w:rPr>
        <w:rFonts w:ascii="Arial" w:hAnsi="Arial" w:cs="Arial" w:hint="eastAsia"/>
      </w:rPr>
      <w:t>609</w:t>
    </w:r>
    <w:r w:rsidRPr="00114429">
      <w:rPr>
        <w:rFonts w:ascii="宋体" w:hAnsi="宋体" w:cs="Arial" w:hint="eastAsia"/>
      </w:rPr>
      <w:t>-</w:t>
    </w:r>
    <w:r>
      <w:rPr>
        <w:rFonts w:ascii="Arial" w:hAnsi="Arial" w:cs="Arial" w:hint="eastAsia"/>
      </w:rPr>
      <w:t>6665</w:t>
    </w:r>
  </w:p>
  <w:p w14:paraId="6841A9CF" w14:textId="77777777" w:rsidR="00011E0D" w:rsidRPr="005329E8" w:rsidRDefault="00011E0D" w:rsidP="003F05D2">
    <w:pPr>
      <w:pStyle w:val="a6"/>
      <w:jc w:val="both"/>
      <w:rPr>
        <w:rFonts w:ascii="Arial" w:hAnsi="Arial" w:cs="Arial"/>
      </w:rPr>
    </w:pPr>
    <w:r>
      <w:rPr>
        <w:rFonts w:ascii="Arial" w:hAnsi="Arial" w:cs="Arial" w:hint="eastAsia"/>
      </w:rPr>
      <w:t>网址：</w:t>
    </w:r>
    <w:hyperlink r:id="rId1" w:history="1">
      <w:r w:rsidRPr="003F05D2">
        <w:rPr>
          <w:rStyle w:val="aa"/>
          <w:rFonts w:ascii="Arial" w:hAnsi="Arial" w:cs="Arial" w:hint="eastAsia"/>
          <w:color w:val="auto"/>
          <w:u w:val="none"/>
        </w:rPr>
        <w:t>http://www.gtafe.com</w:t>
      </w:r>
    </w:hyperlink>
    <w:r>
      <w:rPr>
        <w:rFonts w:ascii="Arial" w:hAnsi="Arial" w:cs="Arial" w:hint="eastAsia"/>
      </w:rPr>
      <w:t xml:space="preserve">                                                       </w:t>
    </w:r>
    <w:r>
      <w:rPr>
        <w:rFonts w:ascii="Arial" w:hAnsi="Arial" w:cs="Arial" w:hint="eastAsia"/>
      </w:rPr>
      <w:t>传真：</w:t>
    </w:r>
    <w:r>
      <w:rPr>
        <w:rFonts w:ascii="Arial" w:hAnsi="Arial" w:cs="Arial" w:hint="eastAsia"/>
      </w:rPr>
      <w:t>0755-83940028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0274B" w14:textId="77777777" w:rsidR="00A63736" w:rsidRDefault="00A63736">
      <w:r>
        <w:separator/>
      </w:r>
    </w:p>
  </w:footnote>
  <w:footnote w:type="continuationSeparator" w:id="0">
    <w:p w14:paraId="1DE188AA" w14:textId="77777777" w:rsidR="00A63736" w:rsidRDefault="00A63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D5A0" w14:textId="77777777" w:rsidR="00011E0D" w:rsidRDefault="00A63736">
    <w:pPr>
      <w:pStyle w:val="a4"/>
    </w:pPr>
    <w:r>
      <w:rPr>
        <w:noProof/>
      </w:rPr>
      <w:pict w14:anchorId="6B0F9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450.75pt;height:637.55pt;z-index:-251658752;mso-position-horizontal:center;mso-position-horizontal-relative:margin;mso-position-vertical:center;mso-position-vertical-relative:margin" o:allowincell="f">
          <v:imagedata r:id="rId1" o:title="水印图片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6BC91" w14:textId="787C54FD" w:rsidR="00011E0D" w:rsidRPr="005329E8" w:rsidRDefault="00E13B32" w:rsidP="005329E8">
    <w:pPr>
      <w:pStyle w:val="a4"/>
      <w:jc w:val="both"/>
      <w:rPr>
        <w:rFonts w:ascii="新宋体" w:eastAsia="新宋体" w:hAnsi="新宋体"/>
      </w:rPr>
    </w:pPr>
    <w:r w:rsidRPr="00E13B32">
      <w:rPr>
        <w:rFonts w:ascii="新宋体" w:eastAsia="新宋体" w:hAnsi="新宋体"/>
        <w:noProof/>
        <w:color w:val="000000"/>
        <w:szCs w:val="21"/>
      </w:rPr>
      <w:drawing>
        <wp:anchor distT="0" distB="0" distL="114300" distR="114300" simplePos="0" relativeHeight="251661824" behindDoc="0" locked="0" layoutInCell="1" allowOverlap="1" wp14:anchorId="6C9231DA" wp14:editId="043A575E">
          <wp:simplePos x="0" y="0"/>
          <wp:positionH relativeFrom="leftMargin">
            <wp:align>right</wp:align>
          </wp:positionH>
          <wp:positionV relativeFrom="paragraph">
            <wp:posOffset>-321526</wp:posOffset>
          </wp:positionV>
          <wp:extent cx="646430" cy="558800"/>
          <wp:effectExtent l="0" t="0" r="0" b="0"/>
          <wp:wrapThrough wrapText="bothSides">
            <wp:wrapPolygon edited="0">
              <wp:start x="13367" y="0"/>
              <wp:lineTo x="4456" y="736"/>
              <wp:lineTo x="3819" y="9573"/>
              <wp:lineTo x="5092" y="12518"/>
              <wp:lineTo x="1273" y="13991"/>
              <wp:lineTo x="0" y="16200"/>
              <wp:lineTo x="637" y="20618"/>
              <wp:lineTo x="20369" y="20618"/>
              <wp:lineTo x="20369" y="15464"/>
              <wp:lineTo x="17187" y="12518"/>
              <wp:lineTo x="15914" y="0"/>
              <wp:lineTo x="13367" y="0"/>
            </wp:wrapPolygon>
          </wp:wrapThrough>
          <wp:docPr id="26" name="图片 26" descr="E:\GTA\9. 公司规范\国顺科技LOGO\国顺LOGO中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GTA\9. 公司规范\国顺科技LOGO\国顺LOGO中文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43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3736">
      <w:rPr>
        <w:rFonts w:ascii="新宋体" w:eastAsia="新宋体" w:hAnsi="新宋体"/>
        <w:noProof/>
        <w:color w:val="000000"/>
        <w:szCs w:val="21"/>
      </w:rPr>
      <w:pict w14:anchorId="4F84D6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left:0;text-align:left;margin-left:0;margin-top:0;width:593pt;height:838.75pt;z-index:-251657728;mso-position-horizontal:center;mso-position-horizontal-relative:margin;mso-position-vertical:center;mso-position-vertical-relative:margin" wrapcoords="-36 0 -36 21575 21600 21575 21600 0 -36 0">
          <v:imagedata r:id="rId2" o:title="水印图片-1"/>
          <w10:wrap anchorx="margin" anchory="margin"/>
        </v:shape>
      </w:pict>
    </w:r>
    <w:r w:rsidR="00011E0D">
      <w:rPr>
        <w:rFonts w:ascii="新宋体" w:eastAsia="新宋体" w:hAnsi="新宋体" w:hint="eastAsia"/>
        <w:color w:val="000000"/>
        <w:szCs w:val="21"/>
      </w:rPr>
      <w:t xml:space="preserve">         </w:t>
    </w:r>
    <w:r>
      <w:rPr>
        <w:rFonts w:ascii="新宋体" w:eastAsia="新宋体" w:hAnsi="新宋体" w:hint="eastAsia"/>
        <w:color w:val="000000"/>
        <w:szCs w:val="21"/>
      </w:rPr>
      <w:t xml:space="preserve">                    </w:t>
    </w:r>
    <w:r w:rsidR="00011E0D">
      <w:rPr>
        <w:rFonts w:ascii="新宋体" w:eastAsia="新宋体" w:hAnsi="新宋体" w:hint="eastAsia"/>
        <w:color w:val="000000"/>
        <w:szCs w:val="21"/>
      </w:rPr>
      <w:t>深圳</w:t>
    </w:r>
    <w:r>
      <w:rPr>
        <w:rFonts w:ascii="新宋体" w:eastAsia="新宋体" w:hAnsi="新宋体" w:hint="eastAsia"/>
        <w:color w:val="000000"/>
        <w:szCs w:val="21"/>
      </w:rPr>
      <w:t>市</w:t>
    </w:r>
    <w:r w:rsidR="00011E0D">
      <w:rPr>
        <w:rFonts w:ascii="新宋体" w:eastAsia="新宋体" w:hAnsi="新宋体" w:hint="eastAsia"/>
        <w:color w:val="000000"/>
        <w:szCs w:val="21"/>
      </w:rPr>
      <w:t>国</w:t>
    </w:r>
    <w:proofErr w:type="gramStart"/>
    <w:r>
      <w:rPr>
        <w:rFonts w:ascii="新宋体" w:eastAsia="新宋体" w:hAnsi="新宋体" w:hint="eastAsia"/>
        <w:color w:val="000000"/>
        <w:szCs w:val="21"/>
      </w:rPr>
      <w:t>顺</w:t>
    </w:r>
    <w:r w:rsidR="00011E0D">
      <w:rPr>
        <w:rFonts w:ascii="新宋体" w:eastAsia="新宋体" w:hAnsi="新宋体" w:hint="eastAsia"/>
        <w:color w:val="000000"/>
        <w:szCs w:val="21"/>
      </w:rPr>
      <w:t>教育</w:t>
    </w:r>
    <w:proofErr w:type="gramEnd"/>
    <w:r w:rsidR="00011E0D">
      <w:rPr>
        <w:rFonts w:ascii="新宋体" w:eastAsia="新宋体" w:hAnsi="新宋体" w:hint="eastAsia"/>
        <w:color w:val="000000"/>
        <w:szCs w:val="21"/>
      </w:rPr>
      <w:t>技术</w:t>
    </w:r>
    <w:r w:rsidR="00B8429F">
      <w:rPr>
        <w:rFonts w:ascii="新宋体" w:eastAsia="新宋体" w:hAnsi="新宋体" w:hint="eastAsia"/>
        <w:color w:val="000000"/>
        <w:szCs w:val="21"/>
      </w:rPr>
      <w:t>科</w:t>
    </w:r>
    <w:r w:rsidR="00B8429F">
      <w:rPr>
        <w:rFonts w:ascii="新宋体" w:eastAsia="新宋体" w:hAnsi="新宋体"/>
        <w:color w:val="000000"/>
        <w:szCs w:val="21"/>
      </w:rPr>
      <w:t>技</w:t>
    </w:r>
    <w:r w:rsidR="00011E0D">
      <w:rPr>
        <w:rFonts w:ascii="新宋体" w:eastAsia="新宋体" w:hAnsi="新宋体" w:hint="eastAsia"/>
        <w:color w:val="000000"/>
        <w:szCs w:val="21"/>
      </w:rPr>
      <w:t>有限公司</w:t>
    </w:r>
    <w:r>
      <w:rPr>
        <w:rFonts w:ascii="新宋体" w:eastAsia="新宋体" w:hAnsi="新宋体" w:hint="eastAsia"/>
        <w:color w:val="000000"/>
        <w:szCs w:val="21"/>
      </w:rPr>
      <w:t xml:space="preserve"> 智</w:t>
    </w:r>
    <w:r>
      <w:rPr>
        <w:rFonts w:ascii="新宋体" w:eastAsia="新宋体" w:hAnsi="新宋体"/>
        <w:color w:val="000000"/>
        <w:szCs w:val="21"/>
      </w:rPr>
      <w:t>能实训</w:t>
    </w:r>
    <w:proofErr w:type="gramStart"/>
    <w:r>
      <w:rPr>
        <w:rFonts w:ascii="新宋体" w:eastAsia="新宋体" w:hAnsi="新宋体"/>
        <w:color w:val="000000"/>
        <w:szCs w:val="21"/>
      </w:rPr>
      <w:t>室产品</w:t>
    </w:r>
    <w:proofErr w:type="gramEnd"/>
    <w:r>
      <w:rPr>
        <w:rFonts w:ascii="新宋体" w:eastAsia="新宋体" w:hAnsi="新宋体"/>
        <w:color w:val="000000"/>
        <w:szCs w:val="21"/>
      </w:rPr>
      <w:t>线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56084" w14:textId="77777777" w:rsidR="00011E0D" w:rsidRDefault="00A63736">
    <w:pPr>
      <w:pStyle w:val="a4"/>
    </w:pPr>
    <w:r>
      <w:rPr>
        <w:noProof/>
      </w:rPr>
      <w:pict w14:anchorId="2B72F8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450.75pt;height:637.55pt;z-index:-251659776;mso-position-horizontal:center;mso-position-horizontal-relative:margin;mso-position-vertical:center;mso-position-vertical-relative:margin" o:allowincell="f">
          <v:imagedata r:id="rId1" o:title="水印图片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D09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6174B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287205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B47FBB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EA26CA"/>
    <w:multiLevelType w:val="hybridMultilevel"/>
    <w:tmpl w:val="4A08992E"/>
    <w:lvl w:ilvl="0" w:tplc="78084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E757E0"/>
    <w:multiLevelType w:val="hybridMultilevel"/>
    <w:tmpl w:val="2A764FD2"/>
    <w:lvl w:ilvl="0" w:tplc="3766B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B61CFA"/>
    <w:multiLevelType w:val="hybridMultilevel"/>
    <w:tmpl w:val="5A920E5A"/>
    <w:lvl w:ilvl="0" w:tplc="51C8D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BE4277"/>
    <w:multiLevelType w:val="hybridMultilevel"/>
    <w:tmpl w:val="F928358A"/>
    <w:lvl w:ilvl="0" w:tplc="2F8C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5C68B9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A1404F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1D1793"/>
    <w:multiLevelType w:val="hybridMultilevel"/>
    <w:tmpl w:val="7F38FFE8"/>
    <w:lvl w:ilvl="0" w:tplc="ECD8B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BA38B1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C01F26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AE63F8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6A6E7C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DA2DF0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E66491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EC163A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984B72"/>
    <w:multiLevelType w:val="hybridMultilevel"/>
    <w:tmpl w:val="9F80859E"/>
    <w:lvl w:ilvl="0" w:tplc="DFD20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5655C8A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5AE3AA5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090821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541963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BF344C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8E307E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F116740"/>
    <w:multiLevelType w:val="hybridMultilevel"/>
    <w:tmpl w:val="C1DCBFA2"/>
    <w:lvl w:ilvl="0" w:tplc="64242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FBF5E5A"/>
    <w:multiLevelType w:val="multilevel"/>
    <w:tmpl w:val="BEC62D0E"/>
    <w:lvl w:ilvl="0">
      <w:start w:val="1"/>
      <w:numFmt w:val="chineseCountingThousand"/>
      <w:pStyle w:val="GTA4"/>
      <w:lvlText w:val="%1、"/>
      <w:lvlJc w:val="left"/>
      <w:pPr>
        <w:ind w:left="561" w:hanging="420"/>
      </w:pPr>
    </w:lvl>
    <w:lvl w:ilvl="1">
      <w:start w:val="10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0E05140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0EA2BB9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3724D7B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86114E2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E185596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0A11DCE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B81A47"/>
    <w:multiLevelType w:val="hybridMultilevel"/>
    <w:tmpl w:val="7F1CD1D8"/>
    <w:lvl w:ilvl="0" w:tplc="41560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4D720C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5CA0F81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7375D84"/>
    <w:multiLevelType w:val="hybridMultilevel"/>
    <w:tmpl w:val="197E5A24"/>
    <w:lvl w:ilvl="0" w:tplc="AC828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99F1DDF"/>
    <w:multiLevelType w:val="hybridMultilevel"/>
    <w:tmpl w:val="DE227D7E"/>
    <w:lvl w:ilvl="0" w:tplc="0FF229BE">
      <w:start w:val="5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A240697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DC37DC4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F664B9F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F3528A"/>
    <w:multiLevelType w:val="hybridMultilevel"/>
    <w:tmpl w:val="7B3C13B8"/>
    <w:lvl w:ilvl="0" w:tplc="3D62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21D69B9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25E2812"/>
    <w:multiLevelType w:val="multilevel"/>
    <w:tmpl w:val="0994BA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&gt;"/>
      <w:lvlJc w:val="right"/>
      <w:pPr>
        <w:ind w:left="1418" w:hanging="158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4" w15:restartNumberingAfterBreak="0">
    <w:nsid w:val="5682742E"/>
    <w:multiLevelType w:val="hybridMultilevel"/>
    <w:tmpl w:val="6DB093BC"/>
    <w:lvl w:ilvl="0" w:tplc="2F8C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7785A05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8574F98"/>
    <w:multiLevelType w:val="hybridMultilevel"/>
    <w:tmpl w:val="B2D2C04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91F4EF0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AAA7B5D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ADF5D91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C33485E"/>
    <w:multiLevelType w:val="hybridMultilevel"/>
    <w:tmpl w:val="31F290FC"/>
    <w:lvl w:ilvl="0" w:tplc="7D56F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C3A5E13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EC90AD8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2121F49"/>
    <w:multiLevelType w:val="hybridMultilevel"/>
    <w:tmpl w:val="AC560B3A"/>
    <w:lvl w:ilvl="0" w:tplc="FE9649AC">
      <w:start w:val="1"/>
      <w:numFmt w:val="decimal"/>
      <w:pStyle w:val="a"/>
      <w:lvlText w:val="%1."/>
      <w:lvlJc w:val="left"/>
      <w:pPr>
        <w:ind w:left="360" w:hanging="360"/>
      </w:pPr>
      <w:rPr>
        <w:rFonts w:ascii="微软雅黑" w:eastAsiaTheme="minorEastAsia" w:hAnsi="微软雅黑" w:cstheme="minorBidi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42070F9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6871952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6D07A69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9396AE6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A7552CD"/>
    <w:multiLevelType w:val="hybridMultilevel"/>
    <w:tmpl w:val="3680149A"/>
    <w:lvl w:ilvl="0" w:tplc="B6987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AC67478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B490B79"/>
    <w:multiLevelType w:val="hybridMultilevel"/>
    <w:tmpl w:val="293EAC38"/>
    <w:lvl w:ilvl="0" w:tplc="5C8E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B9862E5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BAA19F3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C833E0D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C86130C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CB41085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3221DF4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4F118D6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5882C2E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5F62BFF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8B207A"/>
    <w:multiLevelType w:val="multilevel"/>
    <w:tmpl w:val="0994BA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&gt;"/>
      <w:lvlJc w:val="right"/>
      <w:pPr>
        <w:ind w:left="1418" w:hanging="158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1" w15:restartNumberingAfterBreak="0">
    <w:nsid w:val="7B2873D2"/>
    <w:multiLevelType w:val="hybridMultilevel"/>
    <w:tmpl w:val="03A04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B5543E9"/>
    <w:multiLevelType w:val="hybridMultilevel"/>
    <w:tmpl w:val="EF8A10CC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BBE0C3D"/>
    <w:multiLevelType w:val="hybridMultilevel"/>
    <w:tmpl w:val="445E2F94"/>
    <w:lvl w:ilvl="0" w:tplc="0A1C2A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58"/>
  </w:num>
  <w:num w:numId="3">
    <w:abstractNumId w:val="15"/>
  </w:num>
  <w:num w:numId="4">
    <w:abstractNumId w:val="73"/>
  </w:num>
  <w:num w:numId="5">
    <w:abstractNumId w:val="27"/>
  </w:num>
  <w:num w:numId="6">
    <w:abstractNumId w:val="42"/>
  </w:num>
  <w:num w:numId="7">
    <w:abstractNumId w:val="13"/>
  </w:num>
  <w:num w:numId="8">
    <w:abstractNumId w:val="68"/>
  </w:num>
  <w:num w:numId="9">
    <w:abstractNumId w:val="17"/>
  </w:num>
  <w:num w:numId="10">
    <w:abstractNumId w:val="19"/>
  </w:num>
  <w:num w:numId="11">
    <w:abstractNumId w:val="26"/>
    <w:lvlOverride w:ilvl="0">
      <w:startOverride w:val="1"/>
    </w:lvlOverride>
  </w:num>
  <w:num w:numId="12">
    <w:abstractNumId w:val="24"/>
  </w:num>
  <w:num w:numId="13">
    <w:abstractNumId w:val="16"/>
  </w:num>
  <w:num w:numId="14">
    <w:abstractNumId w:val="46"/>
  </w:num>
  <w:num w:numId="15">
    <w:abstractNumId w:val="28"/>
  </w:num>
  <w:num w:numId="16">
    <w:abstractNumId w:val="11"/>
  </w:num>
  <w:num w:numId="17">
    <w:abstractNumId w:val="69"/>
  </w:num>
  <w:num w:numId="18">
    <w:abstractNumId w:val="65"/>
  </w:num>
  <w:num w:numId="19">
    <w:abstractNumId w:val="21"/>
  </w:num>
  <w:num w:numId="20">
    <w:abstractNumId w:val="35"/>
  </w:num>
  <w:num w:numId="21">
    <w:abstractNumId w:val="12"/>
  </w:num>
  <w:num w:numId="22">
    <w:abstractNumId w:val="22"/>
  </w:num>
  <w:num w:numId="23">
    <w:abstractNumId w:val="3"/>
  </w:num>
  <w:num w:numId="24">
    <w:abstractNumId w:val="48"/>
  </w:num>
  <w:num w:numId="25">
    <w:abstractNumId w:val="47"/>
  </w:num>
  <w:num w:numId="26">
    <w:abstractNumId w:val="54"/>
  </w:num>
  <w:num w:numId="27">
    <w:abstractNumId w:val="2"/>
  </w:num>
  <w:num w:numId="28">
    <w:abstractNumId w:val="0"/>
  </w:num>
  <w:num w:numId="29">
    <w:abstractNumId w:val="41"/>
  </w:num>
  <w:num w:numId="30">
    <w:abstractNumId w:val="32"/>
  </w:num>
  <w:num w:numId="31">
    <w:abstractNumId w:val="38"/>
  </w:num>
  <w:num w:numId="32">
    <w:abstractNumId w:val="31"/>
  </w:num>
  <w:num w:numId="33">
    <w:abstractNumId w:val="51"/>
  </w:num>
  <w:num w:numId="34">
    <w:abstractNumId w:val="40"/>
  </w:num>
  <w:num w:numId="35">
    <w:abstractNumId w:val="67"/>
  </w:num>
  <w:num w:numId="36">
    <w:abstractNumId w:val="72"/>
  </w:num>
  <w:num w:numId="37">
    <w:abstractNumId w:val="1"/>
  </w:num>
  <w:num w:numId="38">
    <w:abstractNumId w:val="34"/>
  </w:num>
  <w:num w:numId="39">
    <w:abstractNumId w:val="9"/>
  </w:num>
  <w:num w:numId="40">
    <w:abstractNumId w:val="63"/>
  </w:num>
  <w:num w:numId="41">
    <w:abstractNumId w:val="56"/>
  </w:num>
  <w:num w:numId="42">
    <w:abstractNumId w:val="62"/>
  </w:num>
  <w:num w:numId="43">
    <w:abstractNumId w:val="14"/>
  </w:num>
  <w:num w:numId="44">
    <w:abstractNumId w:val="66"/>
  </w:num>
  <w:num w:numId="45">
    <w:abstractNumId w:val="49"/>
  </w:num>
  <w:num w:numId="46">
    <w:abstractNumId w:val="64"/>
  </w:num>
  <w:num w:numId="47">
    <w:abstractNumId w:val="45"/>
  </w:num>
  <w:num w:numId="48">
    <w:abstractNumId w:val="59"/>
  </w:num>
  <w:num w:numId="49">
    <w:abstractNumId w:val="30"/>
  </w:num>
  <w:num w:numId="50">
    <w:abstractNumId w:val="20"/>
  </w:num>
  <w:num w:numId="51">
    <w:abstractNumId w:val="57"/>
  </w:num>
  <w:num w:numId="52">
    <w:abstractNumId w:val="8"/>
  </w:num>
  <w:num w:numId="53">
    <w:abstractNumId w:val="10"/>
  </w:num>
  <w:num w:numId="54">
    <w:abstractNumId w:val="55"/>
  </w:num>
  <w:num w:numId="55">
    <w:abstractNumId w:val="61"/>
  </w:num>
  <w:num w:numId="56">
    <w:abstractNumId w:val="52"/>
  </w:num>
  <w:num w:numId="57">
    <w:abstractNumId w:val="39"/>
  </w:num>
  <w:num w:numId="58">
    <w:abstractNumId w:val="23"/>
  </w:num>
  <w:num w:numId="59">
    <w:abstractNumId w:val="44"/>
  </w:num>
  <w:num w:numId="60">
    <w:abstractNumId w:val="33"/>
  </w:num>
  <w:num w:numId="61">
    <w:abstractNumId w:val="18"/>
  </w:num>
  <w:num w:numId="62">
    <w:abstractNumId w:val="50"/>
  </w:num>
  <w:num w:numId="63">
    <w:abstractNumId w:val="60"/>
  </w:num>
  <w:num w:numId="64">
    <w:abstractNumId w:val="36"/>
  </w:num>
  <w:num w:numId="65">
    <w:abstractNumId w:val="5"/>
  </w:num>
  <w:num w:numId="66">
    <w:abstractNumId w:val="7"/>
  </w:num>
  <w:num w:numId="67">
    <w:abstractNumId w:val="70"/>
  </w:num>
  <w:num w:numId="68">
    <w:abstractNumId w:val="29"/>
  </w:num>
  <w:num w:numId="69">
    <w:abstractNumId w:val="43"/>
  </w:num>
  <w:num w:numId="70">
    <w:abstractNumId w:val="53"/>
  </w:num>
  <w:num w:numId="71">
    <w:abstractNumId w:val="53"/>
    <w:lvlOverride w:ilvl="0">
      <w:startOverride w:val="1"/>
    </w:lvlOverride>
  </w:num>
  <w:num w:numId="72">
    <w:abstractNumId w:val="53"/>
    <w:lvlOverride w:ilvl="0">
      <w:startOverride w:val="1"/>
    </w:lvlOverride>
  </w:num>
  <w:num w:numId="73">
    <w:abstractNumId w:val="26"/>
    <w:lvlOverride w:ilvl="0">
      <w:startOverride w:val="1"/>
    </w:lvlOverride>
  </w:num>
  <w:num w:numId="74">
    <w:abstractNumId w:val="53"/>
    <w:lvlOverride w:ilvl="0">
      <w:startOverride w:val="1"/>
    </w:lvlOverride>
  </w:num>
  <w:num w:numId="75">
    <w:abstractNumId w:val="53"/>
    <w:lvlOverride w:ilvl="0">
      <w:startOverride w:val="1"/>
    </w:lvlOverride>
  </w:num>
  <w:num w:numId="76">
    <w:abstractNumId w:val="53"/>
    <w:lvlOverride w:ilvl="0">
      <w:startOverride w:val="1"/>
    </w:lvlOverride>
  </w:num>
  <w:num w:numId="77">
    <w:abstractNumId w:val="6"/>
  </w:num>
  <w:num w:numId="78">
    <w:abstractNumId w:val="26"/>
    <w:lvlOverride w:ilvl="0">
      <w:startOverride w:val="1"/>
    </w:lvlOverride>
  </w:num>
  <w:num w:numId="79">
    <w:abstractNumId w:val="37"/>
  </w:num>
  <w:num w:numId="80">
    <w:abstractNumId w:val="71"/>
  </w:num>
  <w:num w:numId="81">
    <w:abstractNumId w:val="25"/>
  </w:num>
  <w:num w:numId="82">
    <w:abstractNumId w:val="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A8"/>
    <w:rsid w:val="000000B9"/>
    <w:rsid w:val="00001561"/>
    <w:rsid w:val="00006061"/>
    <w:rsid w:val="00006D40"/>
    <w:rsid w:val="000079E7"/>
    <w:rsid w:val="00007AAB"/>
    <w:rsid w:val="00011E0D"/>
    <w:rsid w:val="0001339B"/>
    <w:rsid w:val="000149F3"/>
    <w:rsid w:val="00015A0C"/>
    <w:rsid w:val="00017C44"/>
    <w:rsid w:val="000223EB"/>
    <w:rsid w:val="000226AB"/>
    <w:rsid w:val="00026A74"/>
    <w:rsid w:val="00030B3D"/>
    <w:rsid w:val="00031167"/>
    <w:rsid w:val="00031E83"/>
    <w:rsid w:val="00031FB8"/>
    <w:rsid w:val="00032F4C"/>
    <w:rsid w:val="0003385F"/>
    <w:rsid w:val="000348C1"/>
    <w:rsid w:val="000363D4"/>
    <w:rsid w:val="0003752D"/>
    <w:rsid w:val="00037FE4"/>
    <w:rsid w:val="00040AAA"/>
    <w:rsid w:val="00041B38"/>
    <w:rsid w:val="00041DC9"/>
    <w:rsid w:val="0004570A"/>
    <w:rsid w:val="00046CAF"/>
    <w:rsid w:val="00046CD2"/>
    <w:rsid w:val="000479B6"/>
    <w:rsid w:val="000511F0"/>
    <w:rsid w:val="00053062"/>
    <w:rsid w:val="0005502D"/>
    <w:rsid w:val="000611F8"/>
    <w:rsid w:val="00061C1D"/>
    <w:rsid w:val="00065301"/>
    <w:rsid w:val="000665AA"/>
    <w:rsid w:val="0006671F"/>
    <w:rsid w:val="00066967"/>
    <w:rsid w:val="00067308"/>
    <w:rsid w:val="000705D0"/>
    <w:rsid w:val="000710E3"/>
    <w:rsid w:val="00073D3B"/>
    <w:rsid w:val="0008169B"/>
    <w:rsid w:val="00081FCF"/>
    <w:rsid w:val="00083BE8"/>
    <w:rsid w:val="00083CF6"/>
    <w:rsid w:val="000840A3"/>
    <w:rsid w:val="00084A83"/>
    <w:rsid w:val="000872C6"/>
    <w:rsid w:val="00090237"/>
    <w:rsid w:val="00090C41"/>
    <w:rsid w:val="000917EE"/>
    <w:rsid w:val="00091EB3"/>
    <w:rsid w:val="000939BC"/>
    <w:rsid w:val="00094091"/>
    <w:rsid w:val="0009563C"/>
    <w:rsid w:val="000962ED"/>
    <w:rsid w:val="0009758C"/>
    <w:rsid w:val="000A08F9"/>
    <w:rsid w:val="000A46C8"/>
    <w:rsid w:val="000A6E3B"/>
    <w:rsid w:val="000B1C40"/>
    <w:rsid w:val="000B22A8"/>
    <w:rsid w:val="000B301B"/>
    <w:rsid w:val="000B5066"/>
    <w:rsid w:val="000B551F"/>
    <w:rsid w:val="000B55F0"/>
    <w:rsid w:val="000C023C"/>
    <w:rsid w:val="000C0C5C"/>
    <w:rsid w:val="000C16D1"/>
    <w:rsid w:val="000C41AA"/>
    <w:rsid w:val="000D0DD9"/>
    <w:rsid w:val="000D1600"/>
    <w:rsid w:val="000D35C3"/>
    <w:rsid w:val="000D430A"/>
    <w:rsid w:val="000E1C45"/>
    <w:rsid w:val="000E4515"/>
    <w:rsid w:val="000E4C74"/>
    <w:rsid w:val="000E5536"/>
    <w:rsid w:val="000E6A35"/>
    <w:rsid w:val="000E7803"/>
    <w:rsid w:val="000F247F"/>
    <w:rsid w:val="000F4F2F"/>
    <w:rsid w:val="000F6FEB"/>
    <w:rsid w:val="00100C3F"/>
    <w:rsid w:val="001011BF"/>
    <w:rsid w:val="00104174"/>
    <w:rsid w:val="001041F5"/>
    <w:rsid w:val="00107B63"/>
    <w:rsid w:val="001102A0"/>
    <w:rsid w:val="00110A6E"/>
    <w:rsid w:val="00111439"/>
    <w:rsid w:val="0011309D"/>
    <w:rsid w:val="00114429"/>
    <w:rsid w:val="001154F0"/>
    <w:rsid w:val="001174F7"/>
    <w:rsid w:val="00117A4B"/>
    <w:rsid w:val="00117B3C"/>
    <w:rsid w:val="0012019B"/>
    <w:rsid w:val="00124EDA"/>
    <w:rsid w:val="00125E20"/>
    <w:rsid w:val="00126B14"/>
    <w:rsid w:val="00137BAF"/>
    <w:rsid w:val="00137C53"/>
    <w:rsid w:val="00142B27"/>
    <w:rsid w:val="00143566"/>
    <w:rsid w:val="0014420A"/>
    <w:rsid w:val="00145B5E"/>
    <w:rsid w:val="0014790F"/>
    <w:rsid w:val="00151098"/>
    <w:rsid w:val="00154B3A"/>
    <w:rsid w:val="00156F86"/>
    <w:rsid w:val="0016090E"/>
    <w:rsid w:val="00160BB1"/>
    <w:rsid w:val="00161B8C"/>
    <w:rsid w:val="00163201"/>
    <w:rsid w:val="00164098"/>
    <w:rsid w:val="0016422D"/>
    <w:rsid w:val="00164446"/>
    <w:rsid w:val="0017191A"/>
    <w:rsid w:val="001730BA"/>
    <w:rsid w:val="0017379E"/>
    <w:rsid w:val="001771A3"/>
    <w:rsid w:val="001776A0"/>
    <w:rsid w:val="001823D7"/>
    <w:rsid w:val="0018240B"/>
    <w:rsid w:val="00182FAF"/>
    <w:rsid w:val="00182FE0"/>
    <w:rsid w:val="00183D91"/>
    <w:rsid w:val="00184219"/>
    <w:rsid w:val="00186F7B"/>
    <w:rsid w:val="00187042"/>
    <w:rsid w:val="00187838"/>
    <w:rsid w:val="00187E72"/>
    <w:rsid w:val="00192B52"/>
    <w:rsid w:val="00192BC9"/>
    <w:rsid w:val="00193249"/>
    <w:rsid w:val="00193693"/>
    <w:rsid w:val="001970C7"/>
    <w:rsid w:val="001A0CAE"/>
    <w:rsid w:val="001A0CCA"/>
    <w:rsid w:val="001A23A9"/>
    <w:rsid w:val="001A5A6D"/>
    <w:rsid w:val="001A6AD9"/>
    <w:rsid w:val="001B1093"/>
    <w:rsid w:val="001B26FA"/>
    <w:rsid w:val="001B37FB"/>
    <w:rsid w:val="001B45F4"/>
    <w:rsid w:val="001B4C39"/>
    <w:rsid w:val="001B6F36"/>
    <w:rsid w:val="001B7E5D"/>
    <w:rsid w:val="001C0999"/>
    <w:rsid w:val="001C3BBD"/>
    <w:rsid w:val="001C3F1D"/>
    <w:rsid w:val="001C4252"/>
    <w:rsid w:val="001C61FA"/>
    <w:rsid w:val="001C63AF"/>
    <w:rsid w:val="001C7A7F"/>
    <w:rsid w:val="001D12E8"/>
    <w:rsid w:val="001D3785"/>
    <w:rsid w:val="001D4AC8"/>
    <w:rsid w:val="001D4C0B"/>
    <w:rsid w:val="001E0110"/>
    <w:rsid w:val="001E0D3C"/>
    <w:rsid w:val="001E2CA7"/>
    <w:rsid w:val="001E3A81"/>
    <w:rsid w:val="001E44D4"/>
    <w:rsid w:val="001E52D8"/>
    <w:rsid w:val="001E7F51"/>
    <w:rsid w:val="001F3AA0"/>
    <w:rsid w:val="001F3B6B"/>
    <w:rsid w:val="001F4096"/>
    <w:rsid w:val="001F40E3"/>
    <w:rsid w:val="001F78A0"/>
    <w:rsid w:val="0020008F"/>
    <w:rsid w:val="00201674"/>
    <w:rsid w:val="00201B2B"/>
    <w:rsid w:val="002020D7"/>
    <w:rsid w:val="00203A99"/>
    <w:rsid w:val="00204300"/>
    <w:rsid w:val="00204427"/>
    <w:rsid w:val="0020679A"/>
    <w:rsid w:val="00206EE0"/>
    <w:rsid w:val="00207928"/>
    <w:rsid w:val="00210325"/>
    <w:rsid w:val="00211214"/>
    <w:rsid w:val="00211912"/>
    <w:rsid w:val="00211BFE"/>
    <w:rsid w:val="00212B21"/>
    <w:rsid w:val="00212FD7"/>
    <w:rsid w:val="00214364"/>
    <w:rsid w:val="002147CA"/>
    <w:rsid w:val="00217129"/>
    <w:rsid w:val="002212B3"/>
    <w:rsid w:val="002226A1"/>
    <w:rsid w:val="002249D6"/>
    <w:rsid w:val="00227934"/>
    <w:rsid w:val="00227D39"/>
    <w:rsid w:val="00231219"/>
    <w:rsid w:val="00233482"/>
    <w:rsid w:val="00233572"/>
    <w:rsid w:val="002339C8"/>
    <w:rsid w:val="002354F3"/>
    <w:rsid w:val="00235DE5"/>
    <w:rsid w:val="00240716"/>
    <w:rsid w:val="0024156D"/>
    <w:rsid w:val="00241E37"/>
    <w:rsid w:val="00243F7C"/>
    <w:rsid w:val="002443F0"/>
    <w:rsid w:val="00244ECF"/>
    <w:rsid w:val="002461CD"/>
    <w:rsid w:val="00247771"/>
    <w:rsid w:val="00250479"/>
    <w:rsid w:val="00250F81"/>
    <w:rsid w:val="00252CAC"/>
    <w:rsid w:val="00253578"/>
    <w:rsid w:val="002545B4"/>
    <w:rsid w:val="00261B2B"/>
    <w:rsid w:val="00262CE2"/>
    <w:rsid w:val="00266BDC"/>
    <w:rsid w:val="00267CCD"/>
    <w:rsid w:val="0027213D"/>
    <w:rsid w:val="002725AD"/>
    <w:rsid w:val="00273BBD"/>
    <w:rsid w:val="002745AA"/>
    <w:rsid w:val="00274CF7"/>
    <w:rsid w:val="002839CF"/>
    <w:rsid w:val="00285544"/>
    <w:rsid w:val="00286761"/>
    <w:rsid w:val="00291342"/>
    <w:rsid w:val="00291FDE"/>
    <w:rsid w:val="00292468"/>
    <w:rsid w:val="002946E7"/>
    <w:rsid w:val="002954C1"/>
    <w:rsid w:val="002A2FB1"/>
    <w:rsid w:val="002A3505"/>
    <w:rsid w:val="002A5781"/>
    <w:rsid w:val="002A6BD3"/>
    <w:rsid w:val="002A799B"/>
    <w:rsid w:val="002B0C2F"/>
    <w:rsid w:val="002B147A"/>
    <w:rsid w:val="002C0730"/>
    <w:rsid w:val="002C0B70"/>
    <w:rsid w:val="002C3ECF"/>
    <w:rsid w:val="002C406D"/>
    <w:rsid w:val="002C42D9"/>
    <w:rsid w:val="002C451A"/>
    <w:rsid w:val="002C57AB"/>
    <w:rsid w:val="002C6D9E"/>
    <w:rsid w:val="002D1CE8"/>
    <w:rsid w:val="002D2121"/>
    <w:rsid w:val="002D40DB"/>
    <w:rsid w:val="002D4CFD"/>
    <w:rsid w:val="002D74C2"/>
    <w:rsid w:val="002D78AF"/>
    <w:rsid w:val="002E636F"/>
    <w:rsid w:val="002E7063"/>
    <w:rsid w:val="002F002A"/>
    <w:rsid w:val="002F0D5D"/>
    <w:rsid w:val="002F11FB"/>
    <w:rsid w:val="002F3EBE"/>
    <w:rsid w:val="002F6558"/>
    <w:rsid w:val="002F694D"/>
    <w:rsid w:val="002F6C23"/>
    <w:rsid w:val="003000CD"/>
    <w:rsid w:val="003014D1"/>
    <w:rsid w:val="00301C00"/>
    <w:rsid w:val="00304315"/>
    <w:rsid w:val="00304724"/>
    <w:rsid w:val="00306FF4"/>
    <w:rsid w:val="003160E7"/>
    <w:rsid w:val="003178D6"/>
    <w:rsid w:val="003213DF"/>
    <w:rsid w:val="00321B43"/>
    <w:rsid w:val="00322B24"/>
    <w:rsid w:val="003245F7"/>
    <w:rsid w:val="00326C62"/>
    <w:rsid w:val="0033018B"/>
    <w:rsid w:val="00332DA4"/>
    <w:rsid w:val="00334636"/>
    <w:rsid w:val="00335016"/>
    <w:rsid w:val="00336250"/>
    <w:rsid w:val="00336B77"/>
    <w:rsid w:val="00336F8C"/>
    <w:rsid w:val="003378A6"/>
    <w:rsid w:val="003426B8"/>
    <w:rsid w:val="003436E5"/>
    <w:rsid w:val="0034522E"/>
    <w:rsid w:val="00350EF6"/>
    <w:rsid w:val="00352440"/>
    <w:rsid w:val="00352CCA"/>
    <w:rsid w:val="00352DE8"/>
    <w:rsid w:val="00353368"/>
    <w:rsid w:val="00354967"/>
    <w:rsid w:val="00355CD4"/>
    <w:rsid w:val="00357F5A"/>
    <w:rsid w:val="00360475"/>
    <w:rsid w:val="00360648"/>
    <w:rsid w:val="00362750"/>
    <w:rsid w:val="00363C31"/>
    <w:rsid w:val="00365C49"/>
    <w:rsid w:val="00365C81"/>
    <w:rsid w:val="00367C55"/>
    <w:rsid w:val="00372ACA"/>
    <w:rsid w:val="00372EE6"/>
    <w:rsid w:val="00373B3A"/>
    <w:rsid w:val="003802C5"/>
    <w:rsid w:val="0038309B"/>
    <w:rsid w:val="003847C3"/>
    <w:rsid w:val="0038656B"/>
    <w:rsid w:val="00386E9A"/>
    <w:rsid w:val="0039141F"/>
    <w:rsid w:val="0039160E"/>
    <w:rsid w:val="00396CEE"/>
    <w:rsid w:val="003A4CCF"/>
    <w:rsid w:val="003A58F6"/>
    <w:rsid w:val="003A6C0F"/>
    <w:rsid w:val="003B1153"/>
    <w:rsid w:val="003B127B"/>
    <w:rsid w:val="003B2BF7"/>
    <w:rsid w:val="003B41C5"/>
    <w:rsid w:val="003B4391"/>
    <w:rsid w:val="003B44EE"/>
    <w:rsid w:val="003B5DBB"/>
    <w:rsid w:val="003B62AC"/>
    <w:rsid w:val="003B7739"/>
    <w:rsid w:val="003C1056"/>
    <w:rsid w:val="003C2C65"/>
    <w:rsid w:val="003C32A0"/>
    <w:rsid w:val="003C7792"/>
    <w:rsid w:val="003D19A3"/>
    <w:rsid w:val="003D1CB9"/>
    <w:rsid w:val="003D2683"/>
    <w:rsid w:val="003D2BC7"/>
    <w:rsid w:val="003E0120"/>
    <w:rsid w:val="003E19E3"/>
    <w:rsid w:val="003E504E"/>
    <w:rsid w:val="003E7037"/>
    <w:rsid w:val="003F0275"/>
    <w:rsid w:val="003F05D2"/>
    <w:rsid w:val="003F0FDF"/>
    <w:rsid w:val="003F3815"/>
    <w:rsid w:val="003F4B04"/>
    <w:rsid w:val="003F5D11"/>
    <w:rsid w:val="003F6392"/>
    <w:rsid w:val="00406668"/>
    <w:rsid w:val="004116EF"/>
    <w:rsid w:val="00412333"/>
    <w:rsid w:val="00422643"/>
    <w:rsid w:val="004231ED"/>
    <w:rsid w:val="00423BAB"/>
    <w:rsid w:val="00424F7D"/>
    <w:rsid w:val="00426B86"/>
    <w:rsid w:val="004304A1"/>
    <w:rsid w:val="004364EA"/>
    <w:rsid w:val="004404DD"/>
    <w:rsid w:val="0045035B"/>
    <w:rsid w:val="004503FA"/>
    <w:rsid w:val="00452CD7"/>
    <w:rsid w:val="00453BD7"/>
    <w:rsid w:val="00453F94"/>
    <w:rsid w:val="00455B2D"/>
    <w:rsid w:val="00457308"/>
    <w:rsid w:val="00463A41"/>
    <w:rsid w:val="004651EE"/>
    <w:rsid w:val="00473DBC"/>
    <w:rsid w:val="004807B5"/>
    <w:rsid w:val="00480BC3"/>
    <w:rsid w:val="00483B2D"/>
    <w:rsid w:val="0048511B"/>
    <w:rsid w:val="00490B5A"/>
    <w:rsid w:val="004919EB"/>
    <w:rsid w:val="00491BDE"/>
    <w:rsid w:val="0049435A"/>
    <w:rsid w:val="00495571"/>
    <w:rsid w:val="0049650C"/>
    <w:rsid w:val="004969FC"/>
    <w:rsid w:val="00497B22"/>
    <w:rsid w:val="00497B49"/>
    <w:rsid w:val="004A2227"/>
    <w:rsid w:val="004A5D56"/>
    <w:rsid w:val="004B2937"/>
    <w:rsid w:val="004B2B3E"/>
    <w:rsid w:val="004B4887"/>
    <w:rsid w:val="004B592D"/>
    <w:rsid w:val="004B66F4"/>
    <w:rsid w:val="004B76E6"/>
    <w:rsid w:val="004B7DB0"/>
    <w:rsid w:val="004C009E"/>
    <w:rsid w:val="004C3EC6"/>
    <w:rsid w:val="004C4F5D"/>
    <w:rsid w:val="004C60A4"/>
    <w:rsid w:val="004D1157"/>
    <w:rsid w:val="004D320F"/>
    <w:rsid w:val="004D3AA2"/>
    <w:rsid w:val="004D4E57"/>
    <w:rsid w:val="004E4C91"/>
    <w:rsid w:val="004E569B"/>
    <w:rsid w:val="004F1563"/>
    <w:rsid w:val="004F2D86"/>
    <w:rsid w:val="004F6D4E"/>
    <w:rsid w:val="00500DA8"/>
    <w:rsid w:val="005011AB"/>
    <w:rsid w:val="00501B24"/>
    <w:rsid w:val="00504843"/>
    <w:rsid w:val="00507B0E"/>
    <w:rsid w:val="00510BBE"/>
    <w:rsid w:val="005145DD"/>
    <w:rsid w:val="005152F4"/>
    <w:rsid w:val="00515CF2"/>
    <w:rsid w:val="00516291"/>
    <w:rsid w:val="0052147C"/>
    <w:rsid w:val="0052176D"/>
    <w:rsid w:val="00521CB0"/>
    <w:rsid w:val="00522A25"/>
    <w:rsid w:val="005236BC"/>
    <w:rsid w:val="00524117"/>
    <w:rsid w:val="00524DC2"/>
    <w:rsid w:val="0052552C"/>
    <w:rsid w:val="00527EAA"/>
    <w:rsid w:val="00531F23"/>
    <w:rsid w:val="005329E8"/>
    <w:rsid w:val="00532CA0"/>
    <w:rsid w:val="00536325"/>
    <w:rsid w:val="005374C1"/>
    <w:rsid w:val="0054290A"/>
    <w:rsid w:val="0054478B"/>
    <w:rsid w:val="00544C68"/>
    <w:rsid w:val="00546E92"/>
    <w:rsid w:val="005503A5"/>
    <w:rsid w:val="005508F2"/>
    <w:rsid w:val="00550C29"/>
    <w:rsid w:val="005527B6"/>
    <w:rsid w:val="00561132"/>
    <w:rsid w:val="00561691"/>
    <w:rsid w:val="00563E28"/>
    <w:rsid w:val="00564FAE"/>
    <w:rsid w:val="005669DE"/>
    <w:rsid w:val="00566A00"/>
    <w:rsid w:val="00567474"/>
    <w:rsid w:val="00570A81"/>
    <w:rsid w:val="0057120D"/>
    <w:rsid w:val="00572201"/>
    <w:rsid w:val="00573C90"/>
    <w:rsid w:val="00574162"/>
    <w:rsid w:val="0057519F"/>
    <w:rsid w:val="005757D3"/>
    <w:rsid w:val="005759A3"/>
    <w:rsid w:val="005813A0"/>
    <w:rsid w:val="00583704"/>
    <w:rsid w:val="005864F0"/>
    <w:rsid w:val="00587BC4"/>
    <w:rsid w:val="005900D8"/>
    <w:rsid w:val="00590BFE"/>
    <w:rsid w:val="00593484"/>
    <w:rsid w:val="00593865"/>
    <w:rsid w:val="00596388"/>
    <w:rsid w:val="005A326F"/>
    <w:rsid w:val="005B0256"/>
    <w:rsid w:val="005B1D8F"/>
    <w:rsid w:val="005B4020"/>
    <w:rsid w:val="005B5FCF"/>
    <w:rsid w:val="005B6351"/>
    <w:rsid w:val="005C2095"/>
    <w:rsid w:val="005C68DA"/>
    <w:rsid w:val="005C6BEA"/>
    <w:rsid w:val="005D0175"/>
    <w:rsid w:val="005D16C6"/>
    <w:rsid w:val="005D1B5D"/>
    <w:rsid w:val="005D4923"/>
    <w:rsid w:val="005D5888"/>
    <w:rsid w:val="005D5E6B"/>
    <w:rsid w:val="005D72A2"/>
    <w:rsid w:val="005E4565"/>
    <w:rsid w:val="005E5353"/>
    <w:rsid w:val="005E7891"/>
    <w:rsid w:val="005F1ACA"/>
    <w:rsid w:val="005F329E"/>
    <w:rsid w:val="005F6448"/>
    <w:rsid w:val="005F76E7"/>
    <w:rsid w:val="0060248E"/>
    <w:rsid w:val="0060741B"/>
    <w:rsid w:val="00607541"/>
    <w:rsid w:val="00612794"/>
    <w:rsid w:val="00613F9D"/>
    <w:rsid w:val="0061442D"/>
    <w:rsid w:val="00615270"/>
    <w:rsid w:val="00616517"/>
    <w:rsid w:val="00621E49"/>
    <w:rsid w:val="00622B23"/>
    <w:rsid w:val="006245AC"/>
    <w:rsid w:val="006245BB"/>
    <w:rsid w:val="006267AA"/>
    <w:rsid w:val="006315DF"/>
    <w:rsid w:val="0063444B"/>
    <w:rsid w:val="00640DAB"/>
    <w:rsid w:val="006428AA"/>
    <w:rsid w:val="00645B35"/>
    <w:rsid w:val="00647A09"/>
    <w:rsid w:val="00652E65"/>
    <w:rsid w:val="006530C5"/>
    <w:rsid w:val="006537B5"/>
    <w:rsid w:val="00653B9F"/>
    <w:rsid w:val="00656C16"/>
    <w:rsid w:val="006645C6"/>
    <w:rsid w:val="00665780"/>
    <w:rsid w:val="00665B0C"/>
    <w:rsid w:val="0067060E"/>
    <w:rsid w:val="006723A7"/>
    <w:rsid w:val="00672921"/>
    <w:rsid w:val="006731A2"/>
    <w:rsid w:val="006734AE"/>
    <w:rsid w:val="006774A6"/>
    <w:rsid w:val="00677C8C"/>
    <w:rsid w:val="00686328"/>
    <w:rsid w:val="00694C3F"/>
    <w:rsid w:val="00696011"/>
    <w:rsid w:val="006A23C7"/>
    <w:rsid w:val="006A37D6"/>
    <w:rsid w:val="006A400E"/>
    <w:rsid w:val="006A6121"/>
    <w:rsid w:val="006B0DCC"/>
    <w:rsid w:val="006B2FE2"/>
    <w:rsid w:val="006B415A"/>
    <w:rsid w:val="006B7F24"/>
    <w:rsid w:val="006C0847"/>
    <w:rsid w:val="006C1F82"/>
    <w:rsid w:val="006C6488"/>
    <w:rsid w:val="006D03B9"/>
    <w:rsid w:val="006D10F1"/>
    <w:rsid w:val="006D1447"/>
    <w:rsid w:val="006D1B36"/>
    <w:rsid w:val="006D5FED"/>
    <w:rsid w:val="006D6022"/>
    <w:rsid w:val="006D6449"/>
    <w:rsid w:val="006D733B"/>
    <w:rsid w:val="006F2048"/>
    <w:rsid w:val="006F50B2"/>
    <w:rsid w:val="006F5A15"/>
    <w:rsid w:val="00700570"/>
    <w:rsid w:val="00702AEC"/>
    <w:rsid w:val="00705B35"/>
    <w:rsid w:val="0071211A"/>
    <w:rsid w:val="00712BB8"/>
    <w:rsid w:val="007133B9"/>
    <w:rsid w:val="00713E31"/>
    <w:rsid w:val="00715041"/>
    <w:rsid w:val="00721CA0"/>
    <w:rsid w:val="00723009"/>
    <w:rsid w:val="00724DA2"/>
    <w:rsid w:val="00724FEC"/>
    <w:rsid w:val="00733A92"/>
    <w:rsid w:val="00741FFE"/>
    <w:rsid w:val="00742AB0"/>
    <w:rsid w:val="00744FCA"/>
    <w:rsid w:val="00755DED"/>
    <w:rsid w:val="00756CA0"/>
    <w:rsid w:val="00760D13"/>
    <w:rsid w:val="0076116F"/>
    <w:rsid w:val="007622BD"/>
    <w:rsid w:val="00762E81"/>
    <w:rsid w:val="0076363E"/>
    <w:rsid w:val="00763B10"/>
    <w:rsid w:val="00764CB0"/>
    <w:rsid w:val="0076790A"/>
    <w:rsid w:val="007702DE"/>
    <w:rsid w:val="00772AAE"/>
    <w:rsid w:val="00773EBC"/>
    <w:rsid w:val="00782FBF"/>
    <w:rsid w:val="00787237"/>
    <w:rsid w:val="0079108E"/>
    <w:rsid w:val="0079181C"/>
    <w:rsid w:val="00796037"/>
    <w:rsid w:val="00796C8A"/>
    <w:rsid w:val="007A1870"/>
    <w:rsid w:val="007A26D8"/>
    <w:rsid w:val="007A2A80"/>
    <w:rsid w:val="007A73CB"/>
    <w:rsid w:val="007B2B83"/>
    <w:rsid w:val="007B4B98"/>
    <w:rsid w:val="007B5005"/>
    <w:rsid w:val="007B6362"/>
    <w:rsid w:val="007D063E"/>
    <w:rsid w:val="007D1E76"/>
    <w:rsid w:val="007D226A"/>
    <w:rsid w:val="007D5C10"/>
    <w:rsid w:val="007D5D74"/>
    <w:rsid w:val="007E14ED"/>
    <w:rsid w:val="007E2ED6"/>
    <w:rsid w:val="007F13CD"/>
    <w:rsid w:val="007F2808"/>
    <w:rsid w:val="007F2AEC"/>
    <w:rsid w:val="007F4F6F"/>
    <w:rsid w:val="007F7024"/>
    <w:rsid w:val="007F7934"/>
    <w:rsid w:val="008010C1"/>
    <w:rsid w:val="00801F0D"/>
    <w:rsid w:val="00802FA6"/>
    <w:rsid w:val="0080604B"/>
    <w:rsid w:val="00811605"/>
    <w:rsid w:val="0081274D"/>
    <w:rsid w:val="00814E65"/>
    <w:rsid w:val="0081536B"/>
    <w:rsid w:val="0081549B"/>
    <w:rsid w:val="00816632"/>
    <w:rsid w:val="00823E8B"/>
    <w:rsid w:val="0082501A"/>
    <w:rsid w:val="008267A5"/>
    <w:rsid w:val="0082710F"/>
    <w:rsid w:val="008300CD"/>
    <w:rsid w:val="0083019C"/>
    <w:rsid w:val="00844534"/>
    <w:rsid w:val="0084465B"/>
    <w:rsid w:val="008455EA"/>
    <w:rsid w:val="00850115"/>
    <w:rsid w:val="0085289E"/>
    <w:rsid w:val="00855B37"/>
    <w:rsid w:val="008616E2"/>
    <w:rsid w:val="00862101"/>
    <w:rsid w:val="008625B2"/>
    <w:rsid w:val="00862F23"/>
    <w:rsid w:val="00865826"/>
    <w:rsid w:val="0087351D"/>
    <w:rsid w:val="00873FA4"/>
    <w:rsid w:val="00874944"/>
    <w:rsid w:val="00877532"/>
    <w:rsid w:val="008822C4"/>
    <w:rsid w:val="00883AC2"/>
    <w:rsid w:val="00886E33"/>
    <w:rsid w:val="0089044B"/>
    <w:rsid w:val="008911BC"/>
    <w:rsid w:val="00892C09"/>
    <w:rsid w:val="00897976"/>
    <w:rsid w:val="008A107D"/>
    <w:rsid w:val="008A14B2"/>
    <w:rsid w:val="008A22EA"/>
    <w:rsid w:val="008A2FB0"/>
    <w:rsid w:val="008A3CCE"/>
    <w:rsid w:val="008A415B"/>
    <w:rsid w:val="008A6731"/>
    <w:rsid w:val="008B1729"/>
    <w:rsid w:val="008B201B"/>
    <w:rsid w:val="008B2562"/>
    <w:rsid w:val="008B3141"/>
    <w:rsid w:val="008B31EC"/>
    <w:rsid w:val="008B535D"/>
    <w:rsid w:val="008B6AB4"/>
    <w:rsid w:val="008C49BA"/>
    <w:rsid w:val="008C4AB7"/>
    <w:rsid w:val="008C5380"/>
    <w:rsid w:val="008C72DF"/>
    <w:rsid w:val="008D7D1C"/>
    <w:rsid w:val="008E07EF"/>
    <w:rsid w:val="008E26F6"/>
    <w:rsid w:val="008E5027"/>
    <w:rsid w:val="008E56A0"/>
    <w:rsid w:val="008F1735"/>
    <w:rsid w:val="008F3506"/>
    <w:rsid w:val="008F4043"/>
    <w:rsid w:val="008F512E"/>
    <w:rsid w:val="008F7592"/>
    <w:rsid w:val="008F7742"/>
    <w:rsid w:val="00902A25"/>
    <w:rsid w:val="0090393D"/>
    <w:rsid w:val="00906569"/>
    <w:rsid w:val="009072AA"/>
    <w:rsid w:val="009100AF"/>
    <w:rsid w:val="0091063A"/>
    <w:rsid w:val="0091156A"/>
    <w:rsid w:val="0091172C"/>
    <w:rsid w:val="00913236"/>
    <w:rsid w:val="009135A9"/>
    <w:rsid w:val="009137F9"/>
    <w:rsid w:val="00915472"/>
    <w:rsid w:val="0091607D"/>
    <w:rsid w:val="00917708"/>
    <w:rsid w:val="0092051B"/>
    <w:rsid w:val="00923D89"/>
    <w:rsid w:val="00924B94"/>
    <w:rsid w:val="00925890"/>
    <w:rsid w:val="00925CDA"/>
    <w:rsid w:val="00926D55"/>
    <w:rsid w:val="009333BD"/>
    <w:rsid w:val="0093571C"/>
    <w:rsid w:val="0093745B"/>
    <w:rsid w:val="00943B80"/>
    <w:rsid w:val="009460B9"/>
    <w:rsid w:val="00946683"/>
    <w:rsid w:val="00947C88"/>
    <w:rsid w:val="00947F3D"/>
    <w:rsid w:val="00950207"/>
    <w:rsid w:val="009504B0"/>
    <w:rsid w:val="009507DC"/>
    <w:rsid w:val="0095163C"/>
    <w:rsid w:val="009522D8"/>
    <w:rsid w:val="0095271E"/>
    <w:rsid w:val="00954310"/>
    <w:rsid w:val="0095693B"/>
    <w:rsid w:val="0095770F"/>
    <w:rsid w:val="00957AD5"/>
    <w:rsid w:val="00957C35"/>
    <w:rsid w:val="0096405B"/>
    <w:rsid w:val="00964639"/>
    <w:rsid w:val="00970211"/>
    <w:rsid w:val="00973DA0"/>
    <w:rsid w:val="00974DEE"/>
    <w:rsid w:val="0098151D"/>
    <w:rsid w:val="0098357F"/>
    <w:rsid w:val="00984855"/>
    <w:rsid w:val="009903E0"/>
    <w:rsid w:val="009913C5"/>
    <w:rsid w:val="00992A86"/>
    <w:rsid w:val="00993D10"/>
    <w:rsid w:val="009A1D13"/>
    <w:rsid w:val="009A239F"/>
    <w:rsid w:val="009A7665"/>
    <w:rsid w:val="009A782C"/>
    <w:rsid w:val="009B3312"/>
    <w:rsid w:val="009C0A63"/>
    <w:rsid w:val="009C351B"/>
    <w:rsid w:val="009C798B"/>
    <w:rsid w:val="009D047D"/>
    <w:rsid w:val="009D15B4"/>
    <w:rsid w:val="009D17FD"/>
    <w:rsid w:val="009D22E2"/>
    <w:rsid w:val="009D46B2"/>
    <w:rsid w:val="009D52BD"/>
    <w:rsid w:val="009D6303"/>
    <w:rsid w:val="009D6874"/>
    <w:rsid w:val="009D7683"/>
    <w:rsid w:val="009D797C"/>
    <w:rsid w:val="009E19DE"/>
    <w:rsid w:val="009E410E"/>
    <w:rsid w:val="009E4D3C"/>
    <w:rsid w:val="009F0547"/>
    <w:rsid w:val="009F06C2"/>
    <w:rsid w:val="009F0787"/>
    <w:rsid w:val="009F2A65"/>
    <w:rsid w:val="009F3DF4"/>
    <w:rsid w:val="009F4F02"/>
    <w:rsid w:val="009F6248"/>
    <w:rsid w:val="00A03A94"/>
    <w:rsid w:val="00A05DF8"/>
    <w:rsid w:val="00A0634A"/>
    <w:rsid w:val="00A06D4D"/>
    <w:rsid w:val="00A07589"/>
    <w:rsid w:val="00A11B90"/>
    <w:rsid w:val="00A12562"/>
    <w:rsid w:val="00A129B3"/>
    <w:rsid w:val="00A1597A"/>
    <w:rsid w:val="00A15BCE"/>
    <w:rsid w:val="00A15BF6"/>
    <w:rsid w:val="00A15CD0"/>
    <w:rsid w:val="00A16B68"/>
    <w:rsid w:val="00A17D1B"/>
    <w:rsid w:val="00A21DA8"/>
    <w:rsid w:val="00A268E3"/>
    <w:rsid w:val="00A27589"/>
    <w:rsid w:val="00A3245B"/>
    <w:rsid w:val="00A35233"/>
    <w:rsid w:val="00A40723"/>
    <w:rsid w:val="00A410DC"/>
    <w:rsid w:val="00A42567"/>
    <w:rsid w:val="00A4613D"/>
    <w:rsid w:val="00A500F9"/>
    <w:rsid w:val="00A52B1F"/>
    <w:rsid w:val="00A53113"/>
    <w:rsid w:val="00A547CC"/>
    <w:rsid w:val="00A555FC"/>
    <w:rsid w:val="00A55765"/>
    <w:rsid w:val="00A602A2"/>
    <w:rsid w:val="00A613D3"/>
    <w:rsid w:val="00A63736"/>
    <w:rsid w:val="00A670F8"/>
    <w:rsid w:val="00A67F50"/>
    <w:rsid w:val="00A71D93"/>
    <w:rsid w:val="00A76AED"/>
    <w:rsid w:val="00A76E20"/>
    <w:rsid w:val="00A77847"/>
    <w:rsid w:val="00A834B4"/>
    <w:rsid w:val="00A846FC"/>
    <w:rsid w:val="00A854D6"/>
    <w:rsid w:val="00A86DFC"/>
    <w:rsid w:val="00A86EE5"/>
    <w:rsid w:val="00A94B0F"/>
    <w:rsid w:val="00AA0A31"/>
    <w:rsid w:val="00AA2828"/>
    <w:rsid w:val="00AA7875"/>
    <w:rsid w:val="00AA7A7F"/>
    <w:rsid w:val="00AA7E40"/>
    <w:rsid w:val="00AB1670"/>
    <w:rsid w:val="00AB2A51"/>
    <w:rsid w:val="00AB30C3"/>
    <w:rsid w:val="00AB3D4A"/>
    <w:rsid w:val="00AB41D8"/>
    <w:rsid w:val="00AB6022"/>
    <w:rsid w:val="00AB6100"/>
    <w:rsid w:val="00AB7582"/>
    <w:rsid w:val="00AC1224"/>
    <w:rsid w:val="00AC2EC0"/>
    <w:rsid w:val="00AC3068"/>
    <w:rsid w:val="00AC3467"/>
    <w:rsid w:val="00AC436C"/>
    <w:rsid w:val="00AC5D69"/>
    <w:rsid w:val="00AC7F9A"/>
    <w:rsid w:val="00AD0BB7"/>
    <w:rsid w:val="00AD11DA"/>
    <w:rsid w:val="00AD7A80"/>
    <w:rsid w:val="00AD7E8D"/>
    <w:rsid w:val="00AE1F67"/>
    <w:rsid w:val="00AE23BE"/>
    <w:rsid w:val="00B012EF"/>
    <w:rsid w:val="00B02127"/>
    <w:rsid w:val="00B04F89"/>
    <w:rsid w:val="00B05EA8"/>
    <w:rsid w:val="00B07000"/>
    <w:rsid w:val="00B120F2"/>
    <w:rsid w:val="00B13CFC"/>
    <w:rsid w:val="00B14B67"/>
    <w:rsid w:val="00B15CBF"/>
    <w:rsid w:val="00B21001"/>
    <w:rsid w:val="00B2121D"/>
    <w:rsid w:val="00B24525"/>
    <w:rsid w:val="00B27034"/>
    <w:rsid w:val="00B27333"/>
    <w:rsid w:val="00B275EF"/>
    <w:rsid w:val="00B33953"/>
    <w:rsid w:val="00B34443"/>
    <w:rsid w:val="00B34FBB"/>
    <w:rsid w:val="00B42234"/>
    <w:rsid w:val="00B43366"/>
    <w:rsid w:val="00B43B7F"/>
    <w:rsid w:val="00B51FC0"/>
    <w:rsid w:val="00B53387"/>
    <w:rsid w:val="00B55A4D"/>
    <w:rsid w:val="00B57791"/>
    <w:rsid w:val="00B57D68"/>
    <w:rsid w:val="00B620E8"/>
    <w:rsid w:val="00B637FE"/>
    <w:rsid w:val="00B646C9"/>
    <w:rsid w:val="00B70A06"/>
    <w:rsid w:val="00B71C2C"/>
    <w:rsid w:val="00B722D3"/>
    <w:rsid w:val="00B726FB"/>
    <w:rsid w:val="00B72E5E"/>
    <w:rsid w:val="00B74334"/>
    <w:rsid w:val="00B76E09"/>
    <w:rsid w:val="00B77027"/>
    <w:rsid w:val="00B809D0"/>
    <w:rsid w:val="00B812DB"/>
    <w:rsid w:val="00B8429F"/>
    <w:rsid w:val="00B85157"/>
    <w:rsid w:val="00B85BB1"/>
    <w:rsid w:val="00B85D53"/>
    <w:rsid w:val="00B865AD"/>
    <w:rsid w:val="00B8740D"/>
    <w:rsid w:val="00B90E40"/>
    <w:rsid w:val="00B91A9C"/>
    <w:rsid w:val="00B95867"/>
    <w:rsid w:val="00BA2017"/>
    <w:rsid w:val="00BA29B9"/>
    <w:rsid w:val="00BA2B3F"/>
    <w:rsid w:val="00BA2E23"/>
    <w:rsid w:val="00BA5360"/>
    <w:rsid w:val="00BB280B"/>
    <w:rsid w:val="00BB58EA"/>
    <w:rsid w:val="00BB7BA3"/>
    <w:rsid w:val="00BC39B6"/>
    <w:rsid w:val="00BC3CBA"/>
    <w:rsid w:val="00BC6E51"/>
    <w:rsid w:val="00BC7485"/>
    <w:rsid w:val="00BD0E88"/>
    <w:rsid w:val="00BD16DC"/>
    <w:rsid w:val="00BD5FCA"/>
    <w:rsid w:val="00BD646D"/>
    <w:rsid w:val="00BE1997"/>
    <w:rsid w:val="00BE19BC"/>
    <w:rsid w:val="00BE1E42"/>
    <w:rsid w:val="00BE25D8"/>
    <w:rsid w:val="00BF0DA6"/>
    <w:rsid w:val="00BF20F8"/>
    <w:rsid w:val="00BF2D1B"/>
    <w:rsid w:val="00BF30E0"/>
    <w:rsid w:val="00BF49A7"/>
    <w:rsid w:val="00BF7D43"/>
    <w:rsid w:val="00C01262"/>
    <w:rsid w:val="00C02F1B"/>
    <w:rsid w:val="00C105DE"/>
    <w:rsid w:val="00C12A08"/>
    <w:rsid w:val="00C14881"/>
    <w:rsid w:val="00C153B2"/>
    <w:rsid w:val="00C15E88"/>
    <w:rsid w:val="00C16B8F"/>
    <w:rsid w:val="00C20845"/>
    <w:rsid w:val="00C21BAE"/>
    <w:rsid w:val="00C22A8E"/>
    <w:rsid w:val="00C23516"/>
    <w:rsid w:val="00C23709"/>
    <w:rsid w:val="00C23CE4"/>
    <w:rsid w:val="00C26FF9"/>
    <w:rsid w:val="00C278A4"/>
    <w:rsid w:val="00C30E24"/>
    <w:rsid w:val="00C32C5D"/>
    <w:rsid w:val="00C35D93"/>
    <w:rsid w:val="00C4062C"/>
    <w:rsid w:val="00C40A97"/>
    <w:rsid w:val="00C40E18"/>
    <w:rsid w:val="00C42183"/>
    <w:rsid w:val="00C4789F"/>
    <w:rsid w:val="00C478E4"/>
    <w:rsid w:val="00C47D32"/>
    <w:rsid w:val="00C513B6"/>
    <w:rsid w:val="00C542C9"/>
    <w:rsid w:val="00C55D48"/>
    <w:rsid w:val="00C57804"/>
    <w:rsid w:val="00C609F1"/>
    <w:rsid w:val="00C64E44"/>
    <w:rsid w:val="00C65F65"/>
    <w:rsid w:val="00C67BE6"/>
    <w:rsid w:val="00C70796"/>
    <w:rsid w:val="00C72611"/>
    <w:rsid w:val="00C72EB0"/>
    <w:rsid w:val="00C74FDD"/>
    <w:rsid w:val="00C76494"/>
    <w:rsid w:val="00C77297"/>
    <w:rsid w:val="00C82BBD"/>
    <w:rsid w:val="00C8434B"/>
    <w:rsid w:val="00C85D02"/>
    <w:rsid w:val="00C903E9"/>
    <w:rsid w:val="00C90563"/>
    <w:rsid w:val="00C9713C"/>
    <w:rsid w:val="00CA1291"/>
    <w:rsid w:val="00CA263F"/>
    <w:rsid w:val="00CA2DF3"/>
    <w:rsid w:val="00CA311E"/>
    <w:rsid w:val="00CA4F8D"/>
    <w:rsid w:val="00CA55C5"/>
    <w:rsid w:val="00CA6473"/>
    <w:rsid w:val="00CB2C2E"/>
    <w:rsid w:val="00CB36BD"/>
    <w:rsid w:val="00CB7705"/>
    <w:rsid w:val="00CC1119"/>
    <w:rsid w:val="00CC4F9D"/>
    <w:rsid w:val="00CD2714"/>
    <w:rsid w:val="00CD4CD2"/>
    <w:rsid w:val="00CD4EFF"/>
    <w:rsid w:val="00CD5C59"/>
    <w:rsid w:val="00CD7C91"/>
    <w:rsid w:val="00CE36DC"/>
    <w:rsid w:val="00CE7176"/>
    <w:rsid w:val="00D018E9"/>
    <w:rsid w:val="00D03067"/>
    <w:rsid w:val="00D042F4"/>
    <w:rsid w:val="00D052CF"/>
    <w:rsid w:val="00D11C8C"/>
    <w:rsid w:val="00D13A1B"/>
    <w:rsid w:val="00D13A38"/>
    <w:rsid w:val="00D14819"/>
    <w:rsid w:val="00D17850"/>
    <w:rsid w:val="00D20D1F"/>
    <w:rsid w:val="00D250CC"/>
    <w:rsid w:val="00D2638B"/>
    <w:rsid w:val="00D2746D"/>
    <w:rsid w:val="00D3376D"/>
    <w:rsid w:val="00D36FCA"/>
    <w:rsid w:val="00D37125"/>
    <w:rsid w:val="00D410A8"/>
    <w:rsid w:val="00D44CBB"/>
    <w:rsid w:val="00D460B1"/>
    <w:rsid w:val="00D52779"/>
    <w:rsid w:val="00D52DF9"/>
    <w:rsid w:val="00D5314F"/>
    <w:rsid w:val="00D5418E"/>
    <w:rsid w:val="00D54717"/>
    <w:rsid w:val="00D550C5"/>
    <w:rsid w:val="00D63355"/>
    <w:rsid w:val="00D6335C"/>
    <w:rsid w:val="00D63AA4"/>
    <w:rsid w:val="00D67485"/>
    <w:rsid w:val="00D72517"/>
    <w:rsid w:val="00D7374E"/>
    <w:rsid w:val="00D8020D"/>
    <w:rsid w:val="00D8204E"/>
    <w:rsid w:val="00D83952"/>
    <w:rsid w:val="00D94871"/>
    <w:rsid w:val="00D973E2"/>
    <w:rsid w:val="00DA134B"/>
    <w:rsid w:val="00DA1BD5"/>
    <w:rsid w:val="00DA59CA"/>
    <w:rsid w:val="00DA71F8"/>
    <w:rsid w:val="00DB0BA2"/>
    <w:rsid w:val="00DB14D8"/>
    <w:rsid w:val="00DB3BB6"/>
    <w:rsid w:val="00DB41ED"/>
    <w:rsid w:val="00DB456A"/>
    <w:rsid w:val="00DB65DE"/>
    <w:rsid w:val="00DB7842"/>
    <w:rsid w:val="00DB7E56"/>
    <w:rsid w:val="00DC2572"/>
    <w:rsid w:val="00DC27B6"/>
    <w:rsid w:val="00DC2E15"/>
    <w:rsid w:val="00DC36A3"/>
    <w:rsid w:val="00DC3F82"/>
    <w:rsid w:val="00DC5711"/>
    <w:rsid w:val="00DD118D"/>
    <w:rsid w:val="00DD261F"/>
    <w:rsid w:val="00DD2F7D"/>
    <w:rsid w:val="00DD3950"/>
    <w:rsid w:val="00DD7285"/>
    <w:rsid w:val="00DE1511"/>
    <w:rsid w:val="00DE1F8E"/>
    <w:rsid w:val="00DE237F"/>
    <w:rsid w:val="00DE40E7"/>
    <w:rsid w:val="00DF2078"/>
    <w:rsid w:val="00DF5925"/>
    <w:rsid w:val="00DF6296"/>
    <w:rsid w:val="00E001B4"/>
    <w:rsid w:val="00E0343B"/>
    <w:rsid w:val="00E03E39"/>
    <w:rsid w:val="00E13078"/>
    <w:rsid w:val="00E13B32"/>
    <w:rsid w:val="00E14879"/>
    <w:rsid w:val="00E15721"/>
    <w:rsid w:val="00E17750"/>
    <w:rsid w:val="00E2163E"/>
    <w:rsid w:val="00E21700"/>
    <w:rsid w:val="00E23EDC"/>
    <w:rsid w:val="00E24164"/>
    <w:rsid w:val="00E2495F"/>
    <w:rsid w:val="00E25F25"/>
    <w:rsid w:val="00E306AA"/>
    <w:rsid w:val="00E30E2A"/>
    <w:rsid w:val="00E3357B"/>
    <w:rsid w:val="00E41764"/>
    <w:rsid w:val="00E51348"/>
    <w:rsid w:val="00E53667"/>
    <w:rsid w:val="00E54265"/>
    <w:rsid w:val="00E55157"/>
    <w:rsid w:val="00E55851"/>
    <w:rsid w:val="00E56912"/>
    <w:rsid w:val="00E6185C"/>
    <w:rsid w:val="00E61F38"/>
    <w:rsid w:val="00E63C31"/>
    <w:rsid w:val="00E643B1"/>
    <w:rsid w:val="00E6617C"/>
    <w:rsid w:val="00E66A65"/>
    <w:rsid w:val="00E67288"/>
    <w:rsid w:val="00E72ED2"/>
    <w:rsid w:val="00E7330C"/>
    <w:rsid w:val="00E7719E"/>
    <w:rsid w:val="00E82223"/>
    <w:rsid w:val="00E82AC0"/>
    <w:rsid w:val="00E83A1F"/>
    <w:rsid w:val="00E84927"/>
    <w:rsid w:val="00E87286"/>
    <w:rsid w:val="00E903F9"/>
    <w:rsid w:val="00E937CE"/>
    <w:rsid w:val="00EA3ED4"/>
    <w:rsid w:val="00EA445F"/>
    <w:rsid w:val="00EA5F0F"/>
    <w:rsid w:val="00EA6500"/>
    <w:rsid w:val="00EA65B2"/>
    <w:rsid w:val="00EA6B4C"/>
    <w:rsid w:val="00EB5B8F"/>
    <w:rsid w:val="00EB7027"/>
    <w:rsid w:val="00EB7982"/>
    <w:rsid w:val="00EC13F1"/>
    <w:rsid w:val="00EC4AFB"/>
    <w:rsid w:val="00EC60AE"/>
    <w:rsid w:val="00ED2D7C"/>
    <w:rsid w:val="00ED3015"/>
    <w:rsid w:val="00ED3CB7"/>
    <w:rsid w:val="00ED44A6"/>
    <w:rsid w:val="00ED4C0E"/>
    <w:rsid w:val="00ED776C"/>
    <w:rsid w:val="00EE002F"/>
    <w:rsid w:val="00EE2E4A"/>
    <w:rsid w:val="00EE715E"/>
    <w:rsid w:val="00EE7914"/>
    <w:rsid w:val="00EF33F7"/>
    <w:rsid w:val="00EF395E"/>
    <w:rsid w:val="00EF3AD9"/>
    <w:rsid w:val="00EF408C"/>
    <w:rsid w:val="00EF539A"/>
    <w:rsid w:val="00EF71BB"/>
    <w:rsid w:val="00F0384A"/>
    <w:rsid w:val="00F03A81"/>
    <w:rsid w:val="00F03E44"/>
    <w:rsid w:val="00F067BC"/>
    <w:rsid w:val="00F12A1A"/>
    <w:rsid w:val="00F13C1F"/>
    <w:rsid w:val="00F14BC4"/>
    <w:rsid w:val="00F14DD8"/>
    <w:rsid w:val="00F15019"/>
    <w:rsid w:val="00F156DA"/>
    <w:rsid w:val="00F16149"/>
    <w:rsid w:val="00F24C30"/>
    <w:rsid w:val="00F3153A"/>
    <w:rsid w:val="00F36A41"/>
    <w:rsid w:val="00F43AB5"/>
    <w:rsid w:val="00F4434C"/>
    <w:rsid w:val="00F50D79"/>
    <w:rsid w:val="00F52906"/>
    <w:rsid w:val="00F546BE"/>
    <w:rsid w:val="00F55EA0"/>
    <w:rsid w:val="00F639FB"/>
    <w:rsid w:val="00F64B27"/>
    <w:rsid w:val="00F64CFD"/>
    <w:rsid w:val="00F67453"/>
    <w:rsid w:val="00F706AD"/>
    <w:rsid w:val="00F70CEB"/>
    <w:rsid w:val="00F7205E"/>
    <w:rsid w:val="00F744DF"/>
    <w:rsid w:val="00F75FE9"/>
    <w:rsid w:val="00F770D8"/>
    <w:rsid w:val="00F86B5C"/>
    <w:rsid w:val="00F91667"/>
    <w:rsid w:val="00F9258A"/>
    <w:rsid w:val="00F92F48"/>
    <w:rsid w:val="00F93D7D"/>
    <w:rsid w:val="00F944E6"/>
    <w:rsid w:val="00F977FF"/>
    <w:rsid w:val="00FA1DD1"/>
    <w:rsid w:val="00FA3235"/>
    <w:rsid w:val="00FA6001"/>
    <w:rsid w:val="00FB0501"/>
    <w:rsid w:val="00FB2630"/>
    <w:rsid w:val="00FB2E2B"/>
    <w:rsid w:val="00FB3416"/>
    <w:rsid w:val="00FC0627"/>
    <w:rsid w:val="00FC1465"/>
    <w:rsid w:val="00FC2069"/>
    <w:rsid w:val="00FC48E4"/>
    <w:rsid w:val="00FC746F"/>
    <w:rsid w:val="00FD20FD"/>
    <w:rsid w:val="00FD2219"/>
    <w:rsid w:val="00FD5B7E"/>
    <w:rsid w:val="00FD74DF"/>
    <w:rsid w:val="00FE02C9"/>
    <w:rsid w:val="00FE4684"/>
    <w:rsid w:val="00FE68F3"/>
    <w:rsid w:val="00FE6965"/>
    <w:rsid w:val="00FE73E2"/>
    <w:rsid w:val="00FE7E30"/>
    <w:rsid w:val="00FF3F06"/>
    <w:rsid w:val="00FF666E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0127256"/>
  <w15:docId w15:val="{7CDB45AB-5F67-481A-8E30-4A343E6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locked="0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99" w:unhideWhenUsed="1"/>
    <w:lsdException w:name="FollowedHyperlink" w:semiHidden="1" w:unhideWhenUsed="1"/>
    <w:lsdException w:name="Strong" w:locked="0" w:qFormat="1"/>
    <w:lsdException w:name="Emphasis" w:uiPriority="20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0">
    <w:name w:val="Normal"/>
    <w:qFormat/>
    <w:rsid w:val="00E8222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locked/>
    <w:rsid w:val="00E82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locked/>
    <w:rsid w:val="00E8222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locked/>
    <w:rsid w:val="00E82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locked/>
    <w:rsid w:val="00E8222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E822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nhideWhenUsed/>
    <w:qFormat/>
    <w:locked/>
    <w:rsid w:val="00B842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locked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locked/>
    <w:rsid w:val="0053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  <w:locked/>
    <w:rsid w:val="005329E8"/>
  </w:style>
  <w:style w:type="paragraph" w:customStyle="1" w:styleId="Char">
    <w:name w:val="Char"/>
    <w:basedOn w:val="a0"/>
    <w:autoRedefine/>
    <w:locked/>
    <w:rsid w:val="001C61FA"/>
    <w:pPr>
      <w:tabs>
        <w:tab w:val="num" w:pos="840"/>
      </w:tabs>
      <w:ind w:left="840" w:hanging="420"/>
    </w:pPr>
    <w:rPr>
      <w:sz w:val="24"/>
    </w:rPr>
  </w:style>
  <w:style w:type="paragraph" w:styleId="a8">
    <w:name w:val="Normal (Web)"/>
    <w:basedOn w:val="a0"/>
    <w:uiPriority w:val="99"/>
    <w:locked/>
    <w:rsid w:val="001C61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1"/>
    <w:qFormat/>
    <w:locked/>
    <w:rsid w:val="00372EE6"/>
    <w:rPr>
      <w:b/>
      <w:bCs/>
    </w:rPr>
  </w:style>
  <w:style w:type="character" w:styleId="aa">
    <w:name w:val="Hyperlink"/>
    <w:basedOn w:val="a1"/>
    <w:uiPriority w:val="99"/>
    <w:locked/>
    <w:rsid w:val="003F05D2"/>
    <w:rPr>
      <w:color w:val="0000FF"/>
      <w:u w:val="single"/>
    </w:rPr>
  </w:style>
  <w:style w:type="character" w:customStyle="1" w:styleId="10">
    <w:name w:val="标题 1 字符"/>
    <w:basedOn w:val="a1"/>
    <w:link w:val="1"/>
    <w:rsid w:val="00E82223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E8222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rsid w:val="00E82223"/>
    <w:rPr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rsid w:val="00E8222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rsid w:val="00E82223"/>
    <w:rPr>
      <w:b/>
      <w:bCs/>
      <w:kern w:val="2"/>
      <w:sz w:val="28"/>
      <w:szCs w:val="28"/>
    </w:rPr>
  </w:style>
  <w:style w:type="paragraph" w:styleId="ab">
    <w:name w:val="Document Map"/>
    <w:basedOn w:val="a0"/>
    <w:link w:val="ac"/>
    <w:locked/>
    <w:rsid w:val="00E82223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rsid w:val="00E82223"/>
    <w:rPr>
      <w:rFonts w:ascii="宋体"/>
      <w:kern w:val="2"/>
      <w:sz w:val="18"/>
      <w:szCs w:val="18"/>
    </w:rPr>
  </w:style>
  <w:style w:type="paragraph" w:customStyle="1" w:styleId="GTA-1">
    <w:name w:val="GTA正文-1"/>
    <w:basedOn w:val="a0"/>
    <w:link w:val="GTA-1Char"/>
    <w:qFormat/>
    <w:rsid w:val="00653B9F"/>
    <w:pPr>
      <w:spacing w:beforeLines="50" w:afterLines="50" w:line="360" w:lineRule="auto"/>
      <w:ind w:firstLineChars="200" w:firstLine="420"/>
    </w:pPr>
  </w:style>
  <w:style w:type="paragraph" w:customStyle="1" w:styleId="GTA5">
    <w:name w:val="GTA标题5"/>
    <w:basedOn w:val="5"/>
    <w:link w:val="GTA5Char"/>
    <w:qFormat/>
    <w:rsid w:val="00B8429F"/>
    <w:pPr>
      <w:spacing w:beforeLines="75" w:afterLines="50" w:line="360" w:lineRule="auto"/>
    </w:pPr>
    <w:rPr>
      <w:rFonts w:ascii="Arial" w:eastAsia="楷体_GB2312" w:hAnsi="Arial" w:cs="Arial"/>
      <w:szCs w:val="21"/>
    </w:rPr>
  </w:style>
  <w:style w:type="character" w:customStyle="1" w:styleId="GTA-1Char">
    <w:name w:val="GTA正文-1 Char"/>
    <w:basedOn w:val="a1"/>
    <w:link w:val="GTA-1"/>
    <w:rsid w:val="00653B9F"/>
    <w:rPr>
      <w:kern w:val="2"/>
      <w:sz w:val="21"/>
      <w:szCs w:val="24"/>
    </w:rPr>
  </w:style>
  <w:style w:type="paragraph" w:customStyle="1" w:styleId="GTA4">
    <w:name w:val="GTA标题4"/>
    <w:basedOn w:val="4"/>
    <w:link w:val="GTA4Char"/>
    <w:qFormat/>
    <w:rsid w:val="00653B9F"/>
    <w:pPr>
      <w:numPr>
        <w:numId w:val="1"/>
      </w:numPr>
      <w:spacing w:beforeLines="100" w:afterLines="75" w:line="360" w:lineRule="auto"/>
    </w:pPr>
    <w:rPr>
      <w:rFonts w:ascii="Arial" w:eastAsia="仿宋_GB2312" w:hAnsi="Arial" w:cs="Arial"/>
      <w:sz w:val="24"/>
      <w:szCs w:val="24"/>
    </w:rPr>
  </w:style>
  <w:style w:type="character" w:customStyle="1" w:styleId="GTA5Char">
    <w:name w:val="GTA标题5 Char"/>
    <w:basedOn w:val="50"/>
    <w:link w:val="GTA5"/>
    <w:rsid w:val="00B8429F"/>
    <w:rPr>
      <w:rFonts w:ascii="Arial" w:eastAsia="楷体_GB2312" w:hAnsi="Arial" w:cs="Arial"/>
      <w:b/>
      <w:bCs/>
      <w:kern w:val="2"/>
      <w:sz w:val="28"/>
      <w:szCs w:val="21"/>
    </w:rPr>
  </w:style>
  <w:style w:type="paragraph" w:customStyle="1" w:styleId="GTA3">
    <w:name w:val="GTA标题3"/>
    <w:basedOn w:val="3"/>
    <w:link w:val="GTA3Char"/>
    <w:qFormat/>
    <w:rsid w:val="00653B9F"/>
    <w:pPr>
      <w:spacing w:beforeLines="150" w:afterLines="125" w:line="360" w:lineRule="auto"/>
    </w:pPr>
    <w:rPr>
      <w:rFonts w:ascii="Arial" w:eastAsia="黑体" w:hAnsi="Arial" w:cs="Arial"/>
      <w:b w:val="0"/>
      <w:sz w:val="24"/>
      <w:szCs w:val="24"/>
    </w:rPr>
  </w:style>
  <w:style w:type="character" w:customStyle="1" w:styleId="GTA4Char">
    <w:name w:val="GTA标题4 Char"/>
    <w:basedOn w:val="40"/>
    <w:link w:val="GTA4"/>
    <w:rsid w:val="00653B9F"/>
    <w:rPr>
      <w:rFonts w:ascii="Arial" w:eastAsia="仿宋_GB2312" w:hAnsi="Arial" w:cs="Arial"/>
      <w:b/>
      <w:bCs/>
      <w:kern w:val="2"/>
      <w:sz w:val="24"/>
      <w:szCs w:val="24"/>
    </w:rPr>
  </w:style>
  <w:style w:type="paragraph" w:customStyle="1" w:styleId="GTA2">
    <w:name w:val="GTA标题2"/>
    <w:basedOn w:val="2"/>
    <w:link w:val="GTA2Char"/>
    <w:qFormat/>
    <w:rsid w:val="00653B9F"/>
    <w:pPr>
      <w:spacing w:beforeLines="175" w:afterLines="150" w:line="420" w:lineRule="auto"/>
    </w:pPr>
    <w:rPr>
      <w:rFonts w:ascii="Arial" w:eastAsia="黑体" w:hAnsi="Arial" w:cs="Arial"/>
      <w:b w:val="0"/>
      <w:sz w:val="30"/>
      <w:szCs w:val="30"/>
    </w:rPr>
  </w:style>
  <w:style w:type="character" w:customStyle="1" w:styleId="GTA3Char">
    <w:name w:val="GTA标题3 Char"/>
    <w:basedOn w:val="30"/>
    <w:link w:val="GTA3"/>
    <w:rsid w:val="00653B9F"/>
    <w:rPr>
      <w:rFonts w:ascii="Arial" w:eastAsia="黑体" w:hAnsi="Arial" w:cs="Arial"/>
      <w:b/>
      <w:bCs/>
      <w:kern w:val="2"/>
      <w:sz w:val="24"/>
      <w:szCs w:val="24"/>
    </w:rPr>
  </w:style>
  <w:style w:type="paragraph" w:customStyle="1" w:styleId="GTA1">
    <w:name w:val="GTA标题1"/>
    <w:basedOn w:val="1"/>
    <w:link w:val="GTA1Char"/>
    <w:qFormat/>
    <w:rsid w:val="00653B9F"/>
    <w:pPr>
      <w:spacing w:beforeLines="200" w:afterLines="150" w:line="480" w:lineRule="auto"/>
    </w:pPr>
    <w:rPr>
      <w:rFonts w:ascii="Arial" w:eastAsia="黑体" w:hAnsi="Arial" w:cs="Arial"/>
      <w:b w:val="0"/>
    </w:rPr>
  </w:style>
  <w:style w:type="character" w:customStyle="1" w:styleId="GTA2Char">
    <w:name w:val="GTA标题2 Char"/>
    <w:basedOn w:val="20"/>
    <w:link w:val="GTA2"/>
    <w:rsid w:val="00653B9F"/>
    <w:rPr>
      <w:rFonts w:ascii="Arial" w:eastAsia="黑体" w:hAnsi="Arial" w:cs="Arial"/>
      <w:b/>
      <w:bCs/>
      <w:kern w:val="2"/>
      <w:sz w:val="30"/>
      <w:szCs w:val="30"/>
    </w:rPr>
  </w:style>
  <w:style w:type="paragraph" w:customStyle="1" w:styleId="GTA-2">
    <w:name w:val="GTA正文-2"/>
    <w:basedOn w:val="GTA-1"/>
    <w:link w:val="GTA-2Char"/>
    <w:qFormat/>
    <w:rsid w:val="00653B9F"/>
    <w:pPr>
      <w:snapToGrid w:val="0"/>
      <w:ind w:firstLine="480"/>
    </w:pPr>
    <w:rPr>
      <w:rFonts w:ascii="Arial" w:eastAsia="华文细黑" w:hAnsi="Arial" w:cs="Arial"/>
      <w:sz w:val="24"/>
    </w:rPr>
  </w:style>
  <w:style w:type="character" w:customStyle="1" w:styleId="GTA1Char">
    <w:name w:val="GTA标题1 Char"/>
    <w:basedOn w:val="10"/>
    <w:link w:val="GTA1"/>
    <w:rsid w:val="00653B9F"/>
    <w:rPr>
      <w:rFonts w:ascii="Arial" w:eastAsia="黑体" w:hAnsi="Arial" w:cs="Arial"/>
      <w:b/>
      <w:bCs/>
      <w:kern w:val="44"/>
      <w:sz w:val="44"/>
      <w:szCs w:val="44"/>
    </w:rPr>
  </w:style>
  <w:style w:type="paragraph" w:styleId="ad">
    <w:name w:val="Balloon Text"/>
    <w:basedOn w:val="a0"/>
    <w:link w:val="ae"/>
    <w:locked/>
    <w:rsid w:val="00365C81"/>
    <w:rPr>
      <w:sz w:val="18"/>
      <w:szCs w:val="18"/>
    </w:rPr>
  </w:style>
  <w:style w:type="character" w:customStyle="1" w:styleId="GTA-2Char">
    <w:name w:val="GTA正文-2 Char"/>
    <w:basedOn w:val="GTA-1Char"/>
    <w:link w:val="GTA-2"/>
    <w:rsid w:val="00653B9F"/>
    <w:rPr>
      <w:rFonts w:ascii="Arial" w:eastAsia="华文细黑" w:hAnsi="Arial" w:cs="Arial"/>
      <w:kern w:val="2"/>
      <w:sz w:val="24"/>
      <w:szCs w:val="24"/>
    </w:rPr>
  </w:style>
  <w:style w:type="character" w:customStyle="1" w:styleId="ae">
    <w:name w:val="批注框文本 字符"/>
    <w:basedOn w:val="a1"/>
    <w:link w:val="ad"/>
    <w:rsid w:val="00365C81"/>
    <w:rPr>
      <w:kern w:val="2"/>
      <w:sz w:val="18"/>
      <w:szCs w:val="18"/>
    </w:rPr>
  </w:style>
  <w:style w:type="paragraph" w:styleId="11">
    <w:name w:val="toc 1"/>
    <w:basedOn w:val="a0"/>
    <w:next w:val="a0"/>
    <w:autoRedefine/>
    <w:uiPriority w:val="39"/>
    <w:locked/>
    <w:rsid w:val="00B34FBB"/>
    <w:pPr>
      <w:tabs>
        <w:tab w:val="right" w:leader="dot" w:pos="9016"/>
      </w:tabs>
      <w:snapToGrid w:val="0"/>
      <w:spacing w:beforeLines="50" w:before="156" w:afterLines="50" w:after="156"/>
    </w:pPr>
    <w:rPr>
      <w:rFonts w:ascii="Arial" w:eastAsia="华文细黑" w:hAnsi="Arial"/>
      <w:sz w:val="24"/>
    </w:rPr>
  </w:style>
  <w:style w:type="paragraph" w:styleId="21">
    <w:name w:val="toc 2"/>
    <w:basedOn w:val="a0"/>
    <w:next w:val="a0"/>
    <w:autoRedefine/>
    <w:uiPriority w:val="39"/>
    <w:locked/>
    <w:rsid w:val="009333BD"/>
    <w:pPr>
      <w:tabs>
        <w:tab w:val="right" w:leader="dot" w:pos="9016"/>
      </w:tabs>
      <w:snapToGrid w:val="0"/>
      <w:spacing w:beforeLines="50" w:before="156" w:afterLines="50" w:after="156" w:line="240" w:lineRule="exact"/>
      <w:ind w:leftChars="200" w:left="420"/>
    </w:pPr>
    <w:rPr>
      <w:rFonts w:ascii="Arial" w:eastAsia="华文细黑" w:hAnsi="Arial"/>
      <w:sz w:val="24"/>
    </w:rPr>
  </w:style>
  <w:style w:type="paragraph" w:styleId="31">
    <w:name w:val="toc 3"/>
    <w:basedOn w:val="a0"/>
    <w:next w:val="a0"/>
    <w:autoRedefine/>
    <w:uiPriority w:val="39"/>
    <w:locked/>
    <w:rsid w:val="00243F7C"/>
    <w:pPr>
      <w:snapToGrid w:val="0"/>
      <w:spacing w:beforeLines="50" w:afterLines="50"/>
      <w:ind w:leftChars="400" w:left="400"/>
    </w:pPr>
    <w:rPr>
      <w:rFonts w:ascii="Arial" w:eastAsia="华文细黑" w:hAnsi="Arial"/>
      <w:sz w:val="24"/>
    </w:rPr>
  </w:style>
  <w:style w:type="paragraph" w:styleId="41">
    <w:name w:val="toc 4"/>
    <w:basedOn w:val="a0"/>
    <w:next w:val="a0"/>
    <w:autoRedefine/>
    <w:locked/>
    <w:rsid w:val="00243F7C"/>
    <w:pPr>
      <w:snapToGrid w:val="0"/>
      <w:spacing w:beforeLines="50" w:afterLines="50"/>
      <w:ind w:leftChars="600" w:left="600"/>
    </w:pPr>
    <w:rPr>
      <w:rFonts w:ascii="Arial" w:eastAsia="华文细黑" w:hAnsi="Arial"/>
      <w:sz w:val="24"/>
    </w:rPr>
  </w:style>
  <w:style w:type="paragraph" w:styleId="51">
    <w:name w:val="toc 5"/>
    <w:basedOn w:val="a0"/>
    <w:next w:val="a0"/>
    <w:autoRedefine/>
    <w:locked/>
    <w:rsid w:val="00243F7C"/>
    <w:pPr>
      <w:spacing w:beforeLines="50" w:afterLines="50"/>
      <w:ind w:leftChars="800" w:left="800"/>
    </w:pPr>
    <w:rPr>
      <w:rFonts w:ascii="Arial" w:eastAsia="华文细黑" w:hAnsi="Arial"/>
      <w:sz w:val="24"/>
    </w:rPr>
  </w:style>
  <w:style w:type="table" w:styleId="af">
    <w:name w:val="Table Grid"/>
    <w:basedOn w:val="a2"/>
    <w:uiPriority w:val="59"/>
    <w:locked/>
    <w:rsid w:val="00480BC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文档编号"/>
    <w:basedOn w:val="a0"/>
    <w:next w:val="a0"/>
    <w:rsid w:val="00117B3C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paragraph" w:customStyle="1" w:styleId="12">
    <w:name w:val="样式1"/>
    <w:basedOn w:val="a0"/>
    <w:link w:val="1Char"/>
    <w:qFormat/>
    <w:rsid w:val="00ED3CB7"/>
    <w:pPr>
      <w:adjustRightInd w:val="0"/>
      <w:snapToGrid w:val="0"/>
      <w:spacing w:beforeLines="50" w:afterLines="50" w:after="156"/>
      <w:jc w:val="left"/>
    </w:pPr>
    <w:rPr>
      <w:rFonts w:ascii="微软雅黑" w:eastAsia="微软雅黑" w:hAnsi="微软雅黑"/>
      <w:szCs w:val="21"/>
      <w:lang w:val="x-none" w:eastAsia="x-none"/>
    </w:rPr>
  </w:style>
  <w:style w:type="character" w:customStyle="1" w:styleId="1Char">
    <w:name w:val="样式1 Char"/>
    <w:link w:val="12"/>
    <w:rsid w:val="00ED3CB7"/>
    <w:rPr>
      <w:rFonts w:ascii="微软雅黑" w:eastAsia="微软雅黑" w:hAnsi="微软雅黑"/>
      <w:kern w:val="2"/>
      <w:sz w:val="21"/>
      <w:szCs w:val="21"/>
      <w:lang w:val="x-none" w:eastAsia="x-none"/>
    </w:rPr>
  </w:style>
  <w:style w:type="paragraph" w:customStyle="1" w:styleId="af1">
    <w:name w:val="表中内容"/>
    <w:basedOn w:val="a0"/>
    <w:rsid w:val="003B7739"/>
    <w:pPr>
      <w:widowControl/>
      <w:jc w:val="left"/>
    </w:pPr>
    <w:rPr>
      <w:rFonts w:ascii="Arial" w:hAnsi="Arial"/>
      <w:kern w:val="0"/>
      <w:sz w:val="22"/>
      <w:szCs w:val="20"/>
    </w:rPr>
  </w:style>
  <w:style w:type="paragraph" w:styleId="TOC">
    <w:name w:val="TOC Heading"/>
    <w:basedOn w:val="1"/>
    <w:next w:val="a0"/>
    <w:uiPriority w:val="39"/>
    <w:unhideWhenUsed/>
    <w:qFormat/>
    <w:locked/>
    <w:rsid w:val="00F067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Normal Indent"/>
    <w:basedOn w:val="a0"/>
    <w:locked/>
    <w:rsid w:val="00C20845"/>
    <w:pPr>
      <w:widowControl/>
      <w:ind w:firstLineChars="200" w:firstLine="420"/>
      <w:jc w:val="left"/>
    </w:pPr>
    <w:rPr>
      <w:rFonts w:ascii="宋体"/>
      <w:sz w:val="22"/>
      <w:szCs w:val="20"/>
    </w:rPr>
  </w:style>
  <w:style w:type="character" w:customStyle="1" w:styleId="a5">
    <w:name w:val="页眉 字符"/>
    <w:link w:val="a4"/>
    <w:rsid w:val="00A05DF8"/>
    <w:rPr>
      <w:kern w:val="2"/>
      <w:sz w:val="18"/>
      <w:szCs w:val="18"/>
    </w:rPr>
  </w:style>
  <w:style w:type="character" w:styleId="af3">
    <w:name w:val="FollowedHyperlink"/>
    <w:basedOn w:val="a1"/>
    <w:semiHidden/>
    <w:unhideWhenUsed/>
    <w:locked/>
    <w:rsid w:val="00700570"/>
    <w:rPr>
      <w:color w:val="800080" w:themeColor="followedHyperlink"/>
      <w:u w:val="single"/>
    </w:rPr>
  </w:style>
  <w:style w:type="paragraph" w:styleId="af4">
    <w:name w:val="Quote"/>
    <w:basedOn w:val="a0"/>
    <w:next w:val="a0"/>
    <w:link w:val="af5"/>
    <w:uiPriority w:val="29"/>
    <w:qFormat/>
    <w:locked/>
    <w:rsid w:val="00561691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f5">
    <w:name w:val="引用 字符"/>
    <w:basedOn w:val="a1"/>
    <w:link w:val="af4"/>
    <w:uiPriority w:val="29"/>
    <w:rsid w:val="00561691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styleId="a">
    <w:name w:val="List Paragraph"/>
    <w:basedOn w:val="a0"/>
    <w:link w:val="af6"/>
    <w:autoRedefine/>
    <w:uiPriority w:val="99"/>
    <w:qFormat/>
    <w:locked/>
    <w:rsid w:val="00561132"/>
    <w:pPr>
      <w:widowControl/>
      <w:numPr>
        <w:numId w:val="70"/>
      </w:numPr>
      <w:autoSpaceDE w:val="0"/>
      <w:autoSpaceDN w:val="0"/>
      <w:adjustRightInd w:val="0"/>
      <w:snapToGrid w:val="0"/>
      <w:spacing w:after="100" w:afterAutospacing="1" w:line="300" w:lineRule="exact"/>
      <w:jc w:val="left"/>
    </w:pPr>
    <w:rPr>
      <w:rFonts w:ascii="Arial" w:eastAsia="微软雅黑" w:hAnsi="Arial"/>
      <w:sz w:val="24"/>
      <w:szCs w:val="22"/>
      <w:lang w:val="x-none" w:eastAsia="x-none"/>
    </w:rPr>
  </w:style>
  <w:style w:type="character" w:customStyle="1" w:styleId="af6">
    <w:name w:val="列出段落 字符"/>
    <w:link w:val="a"/>
    <w:uiPriority w:val="99"/>
    <w:rsid w:val="00561132"/>
    <w:rPr>
      <w:rFonts w:ascii="Arial" w:eastAsia="微软雅黑" w:hAnsi="Arial"/>
      <w:kern w:val="2"/>
      <w:sz w:val="24"/>
      <w:szCs w:val="22"/>
      <w:lang w:val="x-none" w:eastAsia="x-none"/>
    </w:rPr>
  </w:style>
  <w:style w:type="character" w:styleId="af7">
    <w:name w:val="annotation reference"/>
    <w:basedOn w:val="a1"/>
    <w:semiHidden/>
    <w:unhideWhenUsed/>
    <w:locked/>
    <w:rsid w:val="008E26F6"/>
    <w:rPr>
      <w:sz w:val="21"/>
      <w:szCs w:val="21"/>
    </w:rPr>
  </w:style>
  <w:style w:type="paragraph" w:styleId="af8">
    <w:name w:val="annotation text"/>
    <w:basedOn w:val="a0"/>
    <w:link w:val="af9"/>
    <w:semiHidden/>
    <w:unhideWhenUsed/>
    <w:locked/>
    <w:rsid w:val="008E26F6"/>
    <w:pPr>
      <w:jc w:val="left"/>
    </w:pPr>
  </w:style>
  <w:style w:type="character" w:customStyle="1" w:styleId="af9">
    <w:name w:val="批注文字 字符"/>
    <w:basedOn w:val="a1"/>
    <w:link w:val="af8"/>
    <w:semiHidden/>
    <w:rsid w:val="008E26F6"/>
    <w:rPr>
      <w:kern w:val="2"/>
      <w:sz w:val="21"/>
      <w:szCs w:val="24"/>
    </w:rPr>
  </w:style>
  <w:style w:type="paragraph" w:styleId="afa">
    <w:name w:val="annotation subject"/>
    <w:basedOn w:val="af8"/>
    <w:next w:val="af8"/>
    <w:link w:val="afb"/>
    <w:semiHidden/>
    <w:unhideWhenUsed/>
    <w:locked/>
    <w:rsid w:val="008E26F6"/>
    <w:rPr>
      <w:b/>
      <w:bCs/>
    </w:rPr>
  </w:style>
  <w:style w:type="character" w:customStyle="1" w:styleId="afb">
    <w:name w:val="批注主题 字符"/>
    <w:basedOn w:val="af9"/>
    <w:link w:val="afa"/>
    <w:semiHidden/>
    <w:rsid w:val="008E26F6"/>
    <w:rPr>
      <w:b/>
      <w:bCs/>
      <w:kern w:val="2"/>
      <w:sz w:val="21"/>
      <w:szCs w:val="24"/>
    </w:rPr>
  </w:style>
  <w:style w:type="paragraph" w:customStyle="1" w:styleId="afc">
    <w:name w:val="图片单倍"/>
    <w:basedOn w:val="af1"/>
    <w:qFormat/>
    <w:rsid w:val="00FC48E4"/>
    <w:pPr>
      <w:spacing w:before="100" w:beforeAutospacing="1" w:after="100" w:afterAutospacing="1"/>
      <w:jc w:val="both"/>
    </w:pPr>
    <w:rPr>
      <w:rFonts w:ascii="微软雅黑" w:eastAsia="微软雅黑" w:hAnsi="微软雅黑"/>
      <w:color w:val="FF0000"/>
      <w:kern w:val="10"/>
      <w:sz w:val="21"/>
      <w:szCs w:val="21"/>
    </w:rPr>
  </w:style>
  <w:style w:type="character" w:styleId="afd">
    <w:name w:val="Emphasis"/>
    <w:basedOn w:val="a1"/>
    <w:uiPriority w:val="20"/>
    <w:qFormat/>
    <w:locked/>
    <w:rsid w:val="004B2B3E"/>
    <w:rPr>
      <w:i/>
      <w:iCs/>
    </w:rPr>
  </w:style>
  <w:style w:type="character" w:customStyle="1" w:styleId="60">
    <w:name w:val="标题 6 字符"/>
    <w:basedOn w:val="a1"/>
    <w:link w:val="6"/>
    <w:rsid w:val="00B8429F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67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28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4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8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76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30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ip33.com/cr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taf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o.hong\Desktop\RTX&#36890;&#30693;&#36164;&#26009;\&#26032;&#21592;&#24037;&#23398;&#20064;&#36164;&#26009;\&#26032;&#21592;&#24037;&#23398;&#20064;&#36164;&#26009;\&#20844;&#21496;Word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45582-03B2-4CFB-AB14-0A4C28286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公司Word文档模板.dot</Template>
  <TotalTime>7783</TotalTime>
  <Pages>1</Pages>
  <Words>118</Words>
  <Characters>677</Characters>
  <Application>Microsoft Office Word</Application>
  <DocSecurity>0</DocSecurity>
  <Lines>5</Lines>
  <Paragraphs>1</Paragraphs>
  <ScaleCrop>false</ScaleCrop>
  <Company>gta</Company>
  <LinksUpToDate>false</LinksUpToDate>
  <CharactersWithSpaces>794</CharactersWithSpaces>
  <SharedDoc>false</SharedDoc>
  <HLinks>
    <vt:vector size="6" baseType="variant">
      <vt:variant>
        <vt:i4>4587523</vt:i4>
      </vt:variant>
      <vt:variant>
        <vt:i4>3</vt:i4>
      </vt:variant>
      <vt:variant>
        <vt:i4>0</vt:i4>
      </vt:variant>
      <vt:variant>
        <vt:i4>5</vt:i4>
      </vt:variant>
      <vt:variant>
        <vt:lpwstr>http://www.gtafe.com/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洪小小</dc:creator>
  <cp:lastModifiedBy>杨青</cp:lastModifiedBy>
  <cp:revision>572</cp:revision>
  <cp:lastPrinted>2010-06-05T02:52:00Z</cp:lastPrinted>
  <dcterms:created xsi:type="dcterms:W3CDTF">2017-02-06T14:17:00Z</dcterms:created>
  <dcterms:modified xsi:type="dcterms:W3CDTF">2019-03-15T05:00:00Z</dcterms:modified>
</cp:coreProperties>
</file>